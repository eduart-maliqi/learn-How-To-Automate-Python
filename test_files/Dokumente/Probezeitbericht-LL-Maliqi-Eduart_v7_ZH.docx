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25B6" w14:textId="176B0D42" w:rsidR="00B679C7" w:rsidRPr="000103AF" w:rsidRDefault="009A78FC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  <w:tab w:val="left" w:pos="5529"/>
        </w:tabs>
        <w:spacing w:before="120"/>
      </w:pPr>
      <w:r>
        <w:rPr>
          <w:b/>
          <w:color w:val="0069FF"/>
        </w:rPr>
        <w:t>Lernend</w:t>
      </w:r>
      <w:r w:rsidR="00B679C7" w:rsidRPr="0044629A">
        <w:rPr>
          <w:b/>
          <w:color w:val="0069FF"/>
        </w:rPr>
        <w:t>e</w:t>
      </w:r>
      <w:r w:rsidR="00CD36EA" w:rsidRPr="0044629A">
        <w:rPr>
          <w:b/>
          <w:color w:val="0069FF"/>
        </w:rPr>
        <w:t>/</w:t>
      </w:r>
      <w:r w:rsidR="00B679C7" w:rsidRPr="0044629A">
        <w:rPr>
          <w:b/>
          <w:color w:val="0069FF"/>
        </w:rPr>
        <w:t>r</w:t>
      </w:r>
      <w:r w:rsidR="000103AF" w:rsidRPr="000103AF">
        <w:tab/>
      </w:r>
      <w:r w:rsidR="008545DB" w:rsidRPr="007C5D47">
        <w:fldChar w:fldCharType="begin">
          <w:ffData>
            <w:name w:val="Text5"/>
            <w:enabled/>
            <w:calcOnExit w:val="0"/>
            <w:textInput/>
          </w:ffData>
        </w:fldChar>
      </w:r>
      <w:r w:rsidR="008545DB" w:rsidRPr="007C5D47">
        <w:instrText xml:space="preserve"> FORMTEXT </w:instrText>
      </w:r>
      <w:r w:rsidR="008545DB" w:rsidRPr="007C5D47">
        <w:fldChar w:fldCharType="separate"/>
      </w:r>
      <w:r w:rsidR="00577DFD">
        <w:t>Eduart Maliqi</w:t>
      </w:r>
      <w:r w:rsidR="008545DB" w:rsidRPr="007C5D47">
        <w:fldChar w:fldCharType="end"/>
      </w:r>
    </w:p>
    <w:p w14:paraId="4384FE09" w14:textId="19C25FBF" w:rsidR="00B679C7" w:rsidRPr="000103AF" w:rsidRDefault="000437DE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  <w:tab w:val="left" w:pos="5529"/>
        </w:tabs>
      </w:pPr>
      <w:r>
        <w:rPr>
          <w:b/>
          <w:color w:val="0069FF"/>
        </w:rPr>
        <w:t>Lehrb</w:t>
      </w:r>
      <w:r w:rsidR="000103AF" w:rsidRPr="0044629A">
        <w:rPr>
          <w:b/>
          <w:color w:val="0069FF"/>
        </w:rPr>
        <w:t>etrieb</w:t>
      </w:r>
      <w:r w:rsidR="000103AF" w:rsidRPr="000103AF">
        <w:tab/>
      </w:r>
      <w:r w:rsidR="008545DB" w:rsidRPr="007C5D47">
        <w:fldChar w:fldCharType="begin">
          <w:ffData>
            <w:name w:val="Text5"/>
            <w:enabled/>
            <w:calcOnExit w:val="0"/>
            <w:textInput/>
          </w:ffData>
        </w:fldChar>
      </w:r>
      <w:r w:rsidR="008545DB" w:rsidRPr="007C5D47">
        <w:instrText xml:space="preserve"> FORMTEXT </w:instrText>
      </w:r>
      <w:r w:rsidR="008545DB" w:rsidRPr="007C5D47">
        <w:fldChar w:fldCharType="separate"/>
      </w:r>
      <w:r w:rsidR="00577DFD">
        <w:t>Accenture</w:t>
      </w:r>
      <w:r w:rsidR="008545DB" w:rsidRPr="007C5D47">
        <w:fldChar w:fldCharType="end"/>
      </w:r>
    </w:p>
    <w:p w14:paraId="10845711" w14:textId="41E59F0F" w:rsidR="008E1E69" w:rsidRPr="000103AF" w:rsidRDefault="00715F86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</w:tabs>
        <w:spacing w:before="120"/>
      </w:pPr>
      <w:r>
        <w:rPr>
          <w:b/>
          <w:color w:val="0069FF"/>
        </w:rPr>
        <w:t>Lehrb</w:t>
      </w:r>
      <w:r w:rsidR="008E1E69" w:rsidRPr="0044629A">
        <w:rPr>
          <w:b/>
          <w:color w:val="0069FF"/>
        </w:rPr>
        <w:t>eruf</w:t>
      </w:r>
      <w:r w:rsidR="008E1E69" w:rsidRPr="000103AF">
        <w:tab/>
      </w:r>
      <w:r w:rsidR="008545DB">
        <w:t>…</w:t>
      </w:r>
    </w:p>
    <w:p w14:paraId="3EEE0228" w14:textId="32061AA3" w:rsidR="00B679C7" w:rsidRDefault="002A276B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  <w:tab w:val="left" w:pos="5529"/>
        </w:tabs>
        <w:spacing w:before="120"/>
      </w:pPr>
      <w:r>
        <w:rPr>
          <w:b/>
          <w:color w:val="0069FF"/>
        </w:rPr>
        <w:t>Berufsbildner/in</w:t>
      </w:r>
      <w:r w:rsidR="000437DE">
        <w:rPr>
          <w:b/>
          <w:color w:val="0069FF"/>
        </w:rPr>
        <w:t xml:space="preserve"> Lehrbetrieb</w:t>
      </w:r>
      <w:r w:rsidR="000103AF" w:rsidRPr="000103AF">
        <w:tab/>
      </w:r>
      <w:r w:rsidR="008545DB">
        <w:t>…</w:t>
      </w:r>
    </w:p>
    <w:p w14:paraId="594C6D34" w14:textId="3A0CC6DE" w:rsidR="000437DE" w:rsidRDefault="000437DE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  <w:tab w:val="left" w:pos="5529"/>
        </w:tabs>
        <w:spacing w:before="120"/>
      </w:pPr>
      <w:r>
        <w:rPr>
          <w:b/>
          <w:color w:val="0069FF"/>
        </w:rPr>
        <w:t>Berufsbildner/in Noser Young</w:t>
      </w:r>
      <w:r>
        <w:rPr>
          <w:b/>
          <w:color w:val="0069FF"/>
        </w:rPr>
        <w:tab/>
        <w:t>(gemäss Abacus)</w:t>
      </w:r>
    </w:p>
    <w:p w14:paraId="2C7D3229" w14:textId="34ECDF21" w:rsidR="009F5BC1" w:rsidRPr="000103AF" w:rsidRDefault="009F5BC1" w:rsidP="000437DE">
      <w:pPr>
        <w:pBdr>
          <w:top w:val="single" w:sz="4" w:space="8" w:color="auto"/>
          <w:left w:val="single" w:sz="4" w:space="7" w:color="auto"/>
          <w:bottom w:val="single" w:sz="4" w:space="8" w:color="auto"/>
          <w:right w:val="single" w:sz="4" w:space="0" w:color="auto"/>
        </w:pBdr>
        <w:tabs>
          <w:tab w:val="left" w:pos="3261"/>
          <w:tab w:val="left" w:pos="5529"/>
        </w:tabs>
        <w:spacing w:before="120"/>
      </w:pPr>
      <w:r>
        <w:rPr>
          <w:b/>
          <w:color w:val="0069FF"/>
        </w:rPr>
        <w:t>Lehrbeginn</w:t>
      </w:r>
      <w:r w:rsidRPr="000103AF">
        <w:tab/>
      </w:r>
      <w:r w:rsidR="000437DE" w:rsidRPr="000437DE">
        <w:t>01</w:t>
      </w:r>
      <w:r w:rsidRPr="000437DE">
        <w:t>.</w:t>
      </w:r>
      <w:r w:rsidR="000437DE" w:rsidRPr="000437DE">
        <w:t>08</w:t>
      </w:r>
      <w:r w:rsidRPr="000437DE">
        <w:t>.</w:t>
      </w:r>
      <w:r>
        <w:t>202</w:t>
      </w:r>
      <w:r w:rsidR="00AB50FA">
        <w:t>4</w:t>
      </w:r>
    </w:p>
    <w:p w14:paraId="7266DFFD" w14:textId="77777777" w:rsidR="00B679C7" w:rsidRDefault="00B679C7" w:rsidP="00B679C7">
      <w:pPr>
        <w:spacing w:before="120"/>
        <w:rPr>
          <w:sz w:val="18"/>
          <w:szCs w:val="18"/>
        </w:rPr>
      </w:pPr>
    </w:p>
    <w:tbl>
      <w:tblPr>
        <w:tblStyle w:val="Tabellenraster"/>
        <w:tblW w:w="963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408"/>
        <w:gridCol w:w="1806"/>
        <w:gridCol w:w="1807"/>
        <w:gridCol w:w="1807"/>
        <w:gridCol w:w="1807"/>
      </w:tblGrid>
      <w:tr w:rsidR="001262E3" w14:paraId="568E3CF2" w14:textId="77777777" w:rsidTr="00FE1D95">
        <w:trPr>
          <w:trHeight w:hRule="exact" w:val="680"/>
        </w:trPr>
        <w:tc>
          <w:tcPr>
            <w:tcW w:w="963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3BB1D" w14:textId="3E649714" w:rsidR="001262E3" w:rsidRDefault="001262E3" w:rsidP="001262E3">
            <w:pPr>
              <w:spacing w:after="0"/>
            </w:pPr>
            <w:r w:rsidRPr="00523867">
              <w:rPr>
                <w:b/>
                <w:sz w:val="22"/>
              </w:rPr>
              <w:t xml:space="preserve">Wie </w:t>
            </w:r>
            <w:r>
              <w:rPr>
                <w:b/>
                <w:sz w:val="22"/>
              </w:rPr>
              <w:t>haben wir die/</w:t>
            </w:r>
            <w:proofErr w:type="gramStart"/>
            <w:r>
              <w:rPr>
                <w:b/>
                <w:sz w:val="22"/>
              </w:rPr>
              <w:t xml:space="preserve">den </w:t>
            </w:r>
            <w:r w:rsidR="002A276B">
              <w:rPr>
                <w:b/>
                <w:sz w:val="22"/>
              </w:rPr>
              <w:t>Lernende</w:t>
            </w:r>
            <w:proofErr w:type="gramEnd"/>
            <w:r>
              <w:rPr>
                <w:b/>
                <w:sz w:val="22"/>
              </w:rPr>
              <w:t xml:space="preserve">/n </w:t>
            </w:r>
            <w:r w:rsidR="009F5BC1">
              <w:rPr>
                <w:b/>
                <w:sz w:val="22"/>
              </w:rPr>
              <w:t xml:space="preserve">wahrgenommen? </w:t>
            </w:r>
          </w:p>
        </w:tc>
      </w:tr>
      <w:tr w:rsidR="008B385B" w14:paraId="07DAA058" w14:textId="77777777" w:rsidTr="001F1314">
        <w:trPr>
          <w:cantSplit/>
          <w:trHeight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5C92FF66" w14:textId="276BD371" w:rsidR="008B385B" w:rsidRPr="00FE1D95" w:rsidRDefault="009A78FC" w:rsidP="008E1E69">
            <w:pPr>
              <w:tabs>
                <w:tab w:val="right" w:pos="1608"/>
              </w:tabs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>
              <w:rPr>
                <w:rFonts w:cs="Arial"/>
                <w:b/>
                <w:bCs/>
                <w:color w:val="0069FF"/>
                <w:szCs w:val="20"/>
              </w:rPr>
              <w:t>Ausbildungsstand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0E5CC9A5" w14:textId="119C7C7E" w:rsidR="008B385B" w:rsidRPr="008B385B" w:rsidRDefault="009A78FC" w:rsidP="008E1E69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übertroffen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18B06D66" w14:textId="0F23A306" w:rsidR="008B385B" w:rsidRPr="008B385B" w:rsidRDefault="009A78FC" w:rsidP="008E1E6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erfüllt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4361AD35" w14:textId="4CAC4A84" w:rsidR="008B385B" w:rsidRPr="008B385B" w:rsidRDefault="009A78FC" w:rsidP="008E1E6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nur knapp erfüllt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12EF77FB" w14:textId="0DC9DA4A" w:rsidR="008B385B" w:rsidRPr="008B385B" w:rsidRDefault="009A78FC" w:rsidP="008E1E69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nicht erfüllt</w:t>
            </w:r>
          </w:p>
        </w:tc>
      </w:tr>
      <w:tr w:rsidR="00D46218" w:rsidRPr="00FE1D95" w14:paraId="147A4624" w14:textId="77777777" w:rsidTr="00262A0B">
        <w:trPr>
          <w:cantSplit/>
          <w:trHeight w:hRule="exact" w:val="454"/>
        </w:trPr>
        <w:tc>
          <w:tcPr>
            <w:tcW w:w="2408" w:type="dxa"/>
            <w:vMerge w:val="restart"/>
            <w:tcBorders>
              <w:top w:val="nil"/>
            </w:tcBorders>
          </w:tcPr>
          <w:p w14:paraId="718C21E4" w14:textId="77777777" w:rsidR="00D46218" w:rsidRDefault="00D46218" w:rsidP="00D46218">
            <w:pPr>
              <w:tabs>
                <w:tab w:val="right" w:pos="1608"/>
              </w:tabs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</w:p>
          <w:p w14:paraId="5E1BA591" w14:textId="77777777" w:rsidR="00D46218" w:rsidRPr="00FE1D95" w:rsidRDefault="00D46218" w:rsidP="00D46218">
            <w:pPr>
              <w:tabs>
                <w:tab w:val="right" w:pos="1608"/>
              </w:tabs>
              <w:spacing w:after="0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65AB916D" w14:textId="69B052ED" w:rsidR="00D46218" w:rsidRPr="00FE1D95" w:rsidRDefault="00000000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227213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01F6F611" w14:textId="206DDE00" w:rsidR="00D46218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331566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7A4A9A20" w14:textId="42874E5C" w:rsidR="00D46218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11012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6218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B07C76C" w14:textId="1F605218" w:rsidR="00D46218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77748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6218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D46218" w:rsidRPr="00FE1D95" w14:paraId="3B9398E4" w14:textId="77777777" w:rsidTr="00715F86">
        <w:trPr>
          <w:cantSplit/>
          <w:trHeight w:hRule="exact" w:val="628"/>
        </w:trPr>
        <w:tc>
          <w:tcPr>
            <w:tcW w:w="2408" w:type="dxa"/>
            <w:vMerge/>
            <w:tcBorders>
              <w:bottom w:val="single" w:sz="4" w:space="0" w:color="auto"/>
            </w:tcBorders>
          </w:tcPr>
          <w:p w14:paraId="7B4FF7F3" w14:textId="07AC8C8E" w:rsidR="00D46218" w:rsidRPr="00FE1D95" w:rsidRDefault="00D46218" w:rsidP="00D46218">
            <w:pPr>
              <w:tabs>
                <w:tab w:val="right" w:pos="1608"/>
              </w:tabs>
              <w:spacing w:after="0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7227" w:type="dxa"/>
            <w:gridSpan w:val="4"/>
            <w:tcBorders>
              <w:top w:val="nil"/>
              <w:bottom w:val="single" w:sz="4" w:space="0" w:color="auto"/>
            </w:tcBorders>
          </w:tcPr>
          <w:p w14:paraId="75202EBF" w14:textId="6473AD29" w:rsidR="00D46218" w:rsidRPr="007C5D47" w:rsidRDefault="00D46218" w:rsidP="00D46218">
            <w:pPr>
              <w:tabs>
                <w:tab w:val="right" w:pos="1608"/>
              </w:tabs>
              <w:spacing w:after="0"/>
            </w:pPr>
            <w:r w:rsidRPr="00D46218">
              <w:rPr>
                <w:rFonts w:cs="Arial"/>
                <w:szCs w:val="20"/>
              </w:rPr>
              <w:t>üK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: </w:t>
            </w:r>
            <w:r w:rsidRPr="007C5D4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C5D47">
              <w:instrText xml:space="preserve"> FORMTEXT </w:instrText>
            </w:r>
            <w:r w:rsidRPr="007C5D47">
              <w:fldChar w:fldCharType="separate"/>
            </w:r>
            <w:r w:rsidR="00577DFD">
              <w:t>5.5</w:t>
            </w:r>
            <w:r w:rsidRPr="007C5D47">
              <w:fldChar w:fldCharType="end"/>
            </w:r>
          </w:p>
          <w:p w14:paraId="27A9E3C4" w14:textId="70CE6738" w:rsidR="00D46218" w:rsidRDefault="00D46218" w:rsidP="00D46218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</w:tr>
      <w:tr w:rsidR="008B385B" w14:paraId="04BAE191" w14:textId="77777777" w:rsidTr="001F1314">
        <w:trPr>
          <w:cantSplit/>
          <w:trHeight w:hRule="exact"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41729781" w14:textId="40C4E05C" w:rsidR="00B77337" w:rsidRPr="00FE1D95" w:rsidRDefault="00B77337" w:rsidP="001F1314">
            <w:pPr>
              <w:spacing w:before="40" w:after="0"/>
              <w:rPr>
                <w:b/>
                <w:bCs/>
                <w:color w:val="0069FF"/>
              </w:rPr>
            </w:pPr>
            <w:r w:rsidRPr="00FE1D95">
              <w:rPr>
                <w:rFonts w:cs="Arial"/>
                <w:b/>
                <w:bCs/>
                <w:color w:val="0069FF"/>
                <w:szCs w:val="20"/>
              </w:rPr>
              <w:t>Umgangsformen, Auftreten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642AFD43" w14:textId="446B8BA2" w:rsidR="00B77337" w:rsidRPr="008E1E69" w:rsidRDefault="00712357" w:rsidP="001F1314">
            <w:pPr>
              <w:tabs>
                <w:tab w:val="right" w:pos="1608"/>
              </w:tabs>
              <w:spacing w:before="40"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sehr </w:t>
            </w:r>
            <w:r w:rsidR="00B77337">
              <w:rPr>
                <w:rFonts w:cs="Arial"/>
                <w:szCs w:val="20"/>
              </w:rPr>
              <w:t>freundlich zuvorkommend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042E587" w14:textId="6A4F8539" w:rsidR="00B77337" w:rsidRPr="008E1E69" w:rsidRDefault="00712357" w:rsidP="001F1314">
            <w:pPr>
              <w:spacing w:before="40"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freundlich</w:t>
            </w:r>
            <w:r w:rsidR="00FE1D95">
              <w:rPr>
                <w:rFonts w:cs="Arial"/>
                <w:szCs w:val="20"/>
              </w:rPr>
              <w:br/>
              <w:t>höflich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016C655B" w14:textId="2515BDAC" w:rsidR="00B77337" w:rsidRPr="008E1E69" w:rsidRDefault="00FE1D95" w:rsidP="001F1314">
            <w:pPr>
              <w:spacing w:before="40"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mässig freundlich</w:t>
            </w:r>
            <w:r>
              <w:rPr>
                <w:rFonts w:cs="Arial"/>
                <w:szCs w:val="20"/>
              </w:rPr>
              <w:br/>
            </w:r>
            <w:r w:rsidR="00712357">
              <w:rPr>
                <w:rFonts w:cs="Arial"/>
                <w:szCs w:val="20"/>
              </w:rPr>
              <w:t xml:space="preserve"> mässig </w:t>
            </w:r>
            <w:r>
              <w:rPr>
                <w:rFonts w:cs="Arial"/>
                <w:szCs w:val="20"/>
              </w:rPr>
              <w:t>höflich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A6B62D1" w14:textId="0B4305C8" w:rsidR="00B77337" w:rsidRPr="008E1E69" w:rsidRDefault="00B77337" w:rsidP="001F1314">
            <w:pPr>
              <w:spacing w:before="40"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unfreundlich</w:t>
            </w:r>
            <w:r w:rsidR="00FE1D95">
              <w:rPr>
                <w:rFonts w:cs="Arial"/>
                <w:szCs w:val="20"/>
              </w:rPr>
              <w:br/>
              <w:t>unhöflich, frech</w:t>
            </w:r>
          </w:p>
        </w:tc>
      </w:tr>
      <w:tr w:rsidR="008E1E69" w:rsidRPr="00FE1D95" w14:paraId="654713BC" w14:textId="77777777" w:rsidTr="00EC2682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49327432" w14:textId="77777777" w:rsidR="008E1E69" w:rsidRPr="00FE1D95" w:rsidRDefault="008E1E69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2FA08838" w14:textId="7BD0B801" w:rsidR="008E1E69" w:rsidRPr="00FE1D95" w:rsidRDefault="00000000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31498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F1314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3C968EF5" w14:textId="0475FB38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949435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76F712D6" w14:textId="77777777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35438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7F9A80AB" w14:textId="77777777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09466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261AD916" w14:textId="77777777" w:rsidTr="00EC2682">
        <w:trPr>
          <w:cantSplit/>
          <w:trHeight w:hRule="exact"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53A9CB47" w14:textId="63337C56" w:rsidR="00B77337" w:rsidRPr="00FE1D95" w:rsidRDefault="00B77337" w:rsidP="001F1314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FE1D95">
              <w:rPr>
                <w:rFonts w:cs="Arial"/>
                <w:b/>
                <w:bCs/>
                <w:color w:val="0069FF"/>
                <w:szCs w:val="20"/>
              </w:rPr>
              <w:t>Kontaktfähigkeit und Offenheit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400B28EC" w14:textId="03C9421B" w:rsidR="00B77337" w:rsidRDefault="00B77337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 w:rsidRPr="00C622C9">
              <w:rPr>
                <w:rFonts w:cs="Arial"/>
                <w:szCs w:val="20"/>
              </w:rPr>
              <w:t xml:space="preserve">sehr </w:t>
            </w:r>
            <w:r w:rsidR="008E1E69">
              <w:rPr>
                <w:rFonts w:cs="Arial"/>
                <w:szCs w:val="20"/>
              </w:rPr>
              <w:t>offen</w:t>
            </w:r>
          </w:p>
          <w:p w14:paraId="33E842C7" w14:textId="1ABF0398" w:rsidR="008E1E69" w:rsidRDefault="001F1314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ist kommunikativ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05699EB" w14:textId="5B83F68E" w:rsidR="00B77337" w:rsidRDefault="008E1E69" w:rsidP="001F131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offen</w:t>
            </w:r>
            <w:r>
              <w:rPr>
                <w:rFonts w:cs="Arial"/>
                <w:szCs w:val="20"/>
              </w:rPr>
              <w:br/>
            </w:r>
            <w:r w:rsidR="001F1314">
              <w:rPr>
                <w:rFonts w:cs="Arial"/>
                <w:szCs w:val="20"/>
              </w:rPr>
              <w:t>kommuniziert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455BAD1B" w14:textId="70968F88" w:rsidR="00B77337" w:rsidRDefault="008E1E69" w:rsidP="001F131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zögerlich</w:t>
            </w:r>
            <w:r>
              <w:rPr>
                <w:rFonts w:cs="Arial"/>
                <w:szCs w:val="20"/>
              </w:rPr>
              <w:br/>
            </w:r>
            <w:r w:rsidR="001F1314">
              <w:rPr>
                <w:rFonts w:cs="Arial"/>
                <w:szCs w:val="20"/>
              </w:rPr>
              <w:t>eher einsilbig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90CAB77" w14:textId="5B0D4E77" w:rsidR="00B77337" w:rsidRDefault="008E1E69" w:rsidP="001F1314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verschlossen</w:t>
            </w:r>
            <w:r>
              <w:rPr>
                <w:rFonts w:cs="Arial"/>
                <w:szCs w:val="20"/>
              </w:rPr>
              <w:br/>
              <w:t>spricht kaum</w:t>
            </w:r>
          </w:p>
        </w:tc>
      </w:tr>
      <w:tr w:rsidR="008E1E69" w:rsidRPr="00FE1D95" w14:paraId="5044607D" w14:textId="77777777" w:rsidTr="00EC2682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00239B72" w14:textId="77777777" w:rsidR="008E1E69" w:rsidRPr="00FE1D95" w:rsidRDefault="008E1E69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710F132B" w14:textId="72D4BC19" w:rsidR="008E1E69" w:rsidRPr="00FE1D95" w:rsidRDefault="00000000" w:rsidP="001F1314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442926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6A5F3FA6" w14:textId="77777777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55766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6319A23D" w14:textId="77777777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89827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6971DD51" w14:textId="77777777" w:rsidR="008E1E69" w:rsidRPr="00FE1D95" w:rsidRDefault="00000000" w:rsidP="001F1314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39928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336F282A" w14:textId="77777777" w:rsidTr="00EC2682">
        <w:trPr>
          <w:cantSplit/>
          <w:trHeight w:hRule="exact"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74AF899C" w14:textId="4A1AB1EC" w:rsidR="00B77337" w:rsidRPr="00FE1D95" w:rsidRDefault="00B77337" w:rsidP="00EC2682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FE1D95">
              <w:rPr>
                <w:rFonts w:cs="Arial"/>
                <w:b/>
                <w:bCs/>
                <w:color w:val="0069FF"/>
                <w:szCs w:val="20"/>
              </w:rPr>
              <w:t>Initiative und Einsatz</w:t>
            </w:r>
            <w:r w:rsidR="009A78FC">
              <w:rPr>
                <w:rFonts w:cs="Arial"/>
                <w:b/>
                <w:bCs/>
                <w:color w:val="0069FF"/>
                <w:szCs w:val="20"/>
              </w:rPr>
              <w:t>, Hilfsbereitschaft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0D3F1ACA" w14:textId="119CF739" w:rsidR="00B77337" w:rsidRDefault="00B77337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hohe Präsenz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48F36743" w14:textId="7C349746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einsatzbereit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3CCD51CD" w14:textId="187801C9" w:rsidR="00B77337" w:rsidRDefault="00715F86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Teils</w:t>
            </w:r>
            <w:r w:rsidR="008B385B">
              <w:rPr>
                <w:rFonts w:cs="Arial"/>
                <w:szCs w:val="20"/>
              </w:rPr>
              <w:t xml:space="preserve"> </w:t>
            </w:r>
            <w:r w:rsidR="00B77337">
              <w:rPr>
                <w:rFonts w:cs="Arial"/>
                <w:szCs w:val="20"/>
              </w:rPr>
              <w:t>abwesend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2BC804DC" w14:textId="5CF1242F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ungenügend</w:t>
            </w:r>
          </w:p>
        </w:tc>
      </w:tr>
      <w:tr w:rsidR="008E1E69" w:rsidRPr="00FE1D95" w14:paraId="7FFD70BF" w14:textId="77777777" w:rsidTr="00EC2682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4BA05203" w14:textId="77777777" w:rsidR="008E1E69" w:rsidRPr="00FE1D95" w:rsidRDefault="008E1E69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60772CCE" w14:textId="77777777" w:rsidR="008E1E69" w:rsidRPr="00FE1D95" w:rsidRDefault="00000000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73108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6FED45E" w14:textId="650DA749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24866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09260BD1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536891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3A01976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297021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6F6BECD5" w14:textId="77777777" w:rsidTr="00EC2682">
        <w:trPr>
          <w:cantSplit/>
          <w:trHeight w:hRule="exact"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3BD037D7" w14:textId="083FF5E6" w:rsidR="00B77337" w:rsidRPr="00FE1D95" w:rsidRDefault="00B77337" w:rsidP="00EC2682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FE1D95">
              <w:rPr>
                <w:rFonts w:cs="Arial"/>
                <w:b/>
                <w:bCs/>
                <w:color w:val="0069FF"/>
                <w:szCs w:val="20"/>
              </w:rPr>
              <w:t>Aufmerksamkeit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3DFB0860" w14:textId="0B2B18D7" w:rsidR="00B77337" w:rsidRDefault="00B77337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sehr aufmerksam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27D1979" w14:textId="209B5FBF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aufmerksam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447258C" w14:textId="65BA4A72" w:rsidR="00B77337" w:rsidRDefault="00715F86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Teils abwesend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8786FF5" w14:textId="7D102A50" w:rsidR="00B77337" w:rsidRDefault="00317FFB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oft abgelenkt</w:t>
            </w:r>
          </w:p>
        </w:tc>
      </w:tr>
      <w:tr w:rsidR="008E1E69" w:rsidRPr="00FE1D95" w14:paraId="2D896BD8" w14:textId="77777777" w:rsidTr="00EC2682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291CAA66" w14:textId="77777777" w:rsidR="008E1E69" w:rsidRPr="00FE1D95" w:rsidRDefault="008E1E69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4BC1CCC4" w14:textId="77777777" w:rsidR="008E1E69" w:rsidRPr="00FE1D95" w:rsidRDefault="00000000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907793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64D96081" w14:textId="0410CA4F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834879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025824E3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80242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0A8BBAC9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83781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51FBAB54" w14:textId="77777777" w:rsidTr="00EC2682">
        <w:trPr>
          <w:cantSplit/>
          <w:trHeight w:hRule="exact"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0BA3270B" w14:textId="3A6D9DB6" w:rsidR="00B77337" w:rsidRPr="00FE1D95" w:rsidRDefault="00B77337" w:rsidP="00EC2682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FE1D95">
              <w:rPr>
                <w:rFonts w:cs="Arial"/>
                <w:b/>
                <w:bCs/>
                <w:color w:val="0069FF"/>
                <w:szCs w:val="20"/>
              </w:rPr>
              <w:t>Arbeitshaltung, Interesse</w:t>
            </w:r>
            <w:r w:rsidR="009A78FC">
              <w:rPr>
                <w:rFonts w:cs="Arial"/>
                <w:b/>
                <w:bCs/>
                <w:color w:val="0069FF"/>
                <w:szCs w:val="20"/>
              </w:rPr>
              <w:t>, Motivation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0D1D92DD" w14:textId="2B422F33" w:rsidR="00B77337" w:rsidRDefault="00B77337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sehr interessiert denkt mit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4297CECC" w14:textId="251977AB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interessiert</w:t>
            </w:r>
            <w:r w:rsidR="00317FFB">
              <w:rPr>
                <w:rFonts w:cs="Arial"/>
                <w:szCs w:val="20"/>
              </w:rPr>
              <w:br/>
            </w:r>
            <w:r>
              <w:rPr>
                <w:rFonts w:cs="Arial"/>
                <w:szCs w:val="20"/>
              </w:rPr>
              <w:t>stellt Fragen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54E54FE2" w14:textId="3EC66CE1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mässig interessiert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C3680E4" w14:textId="5D10A12D" w:rsidR="00B77337" w:rsidRDefault="00B77337" w:rsidP="00EC2682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gleichgültig</w:t>
            </w:r>
            <w:r w:rsidR="00317FFB">
              <w:rPr>
                <w:rFonts w:cs="Arial"/>
                <w:szCs w:val="20"/>
              </w:rPr>
              <w:br/>
            </w:r>
            <w:r w:rsidR="00FE1D95">
              <w:rPr>
                <w:rFonts w:cs="Arial"/>
                <w:szCs w:val="20"/>
              </w:rPr>
              <w:t>träge</w:t>
            </w:r>
          </w:p>
        </w:tc>
      </w:tr>
      <w:tr w:rsidR="008E1E69" w:rsidRPr="00FE1D95" w14:paraId="44CEEC1C" w14:textId="77777777" w:rsidTr="00EC2682">
        <w:trPr>
          <w:cantSplit/>
          <w:trHeight w:hRule="exact" w:val="454"/>
        </w:trPr>
        <w:tc>
          <w:tcPr>
            <w:tcW w:w="2408" w:type="dxa"/>
            <w:tcBorders>
              <w:top w:val="nil"/>
            </w:tcBorders>
          </w:tcPr>
          <w:p w14:paraId="1943E0A7" w14:textId="77777777" w:rsidR="008E1E69" w:rsidRPr="00FE1D95" w:rsidRDefault="008E1E69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5C0E272E" w14:textId="6C55CA27" w:rsidR="008E1E69" w:rsidRPr="00FE1D95" w:rsidRDefault="00000000" w:rsidP="00EC268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401959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</w:tcBorders>
          </w:tcPr>
          <w:p w14:paraId="2601F89D" w14:textId="6B167FB9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714024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</w:tcBorders>
          </w:tcPr>
          <w:p w14:paraId="34AB5DE7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61356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</w:tcBorders>
          </w:tcPr>
          <w:p w14:paraId="2D3E299B" w14:textId="77777777" w:rsidR="008E1E69" w:rsidRPr="00FE1D95" w:rsidRDefault="00000000" w:rsidP="00EC268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2090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1E69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14:paraId="518F971C" w14:textId="38602118" w:rsidR="001F1314" w:rsidRDefault="001F1314"/>
    <w:p w14:paraId="5AE261EB" w14:textId="3C8EC7FC" w:rsidR="00B13547" w:rsidRDefault="00B13547">
      <w:pPr>
        <w:spacing w:after="200" w:line="276" w:lineRule="auto"/>
      </w:pPr>
      <w:r>
        <w:br w:type="page"/>
      </w:r>
    </w:p>
    <w:tbl>
      <w:tblPr>
        <w:tblStyle w:val="Tabellenraster"/>
        <w:tblW w:w="963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408"/>
        <w:gridCol w:w="1806"/>
        <w:gridCol w:w="1807"/>
        <w:gridCol w:w="1807"/>
        <w:gridCol w:w="1807"/>
      </w:tblGrid>
      <w:tr w:rsidR="00B77337" w14:paraId="3FA592CD" w14:textId="77777777" w:rsidTr="0019317D">
        <w:trPr>
          <w:trHeight w:hRule="exact" w:val="680"/>
        </w:trPr>
        <w:tc>
          <w:tcPr>
            <w:tcW w:w="963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635A9" w14:textId="3404ABA4" w:rsidR="00B77337" w:rsidRPr="003C3A2E" w:rsidRDefault="00B77337" w:rsidP="00B77337">
            <w:pPr>
              <w:spacing w:after="0"/>
              <w:rPr>
                <w:sz w:val="16"/>
                <w:szCs w:val="16"/>
              </w:rPr>
            </w:pPr>
            <w:r w:rsidRPr="00523867">
              <w:rPr>
                <w:b/>
                <w:sz w:val="22"/>
              </w:rPr>
              <w:lastRenderedPageBreak/>
              <w:t>Wie wurden die Aufgaben ausgeführt</w:t>
            </w:r>
            <w:r>
              <w:rPr>
                <w:b/>
                <w:sz w:val="22"/>
              </w:rPr>
              <w:t>?</w:t>
            </w:r>
          </w:p>
        </w:tc>
      </w:tr>
      <w:tr w:rsidR="008B385B" w14:paraId="6A442498" w14:textId="77777777" w:rsidTr="0019317D">
        <w:trPr>
          <w:trHeight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17A58CFA" w14:textId="42870D78" w:rsidR="00B77337" w:rsidRPr="0019317D" w:rsidRDefault="00B77337" w:rsidP="0019317D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19317D">
              <w:rPr>
                <w:rFonts w:cs="Arial"/>
                <w:b/>
                <w:bCs/>
                <w:color w:val="0069FF"/>
                <w:szCs w:val="20"/>
              </w:rPr>
              <w:t>Sprachliches Verständnis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2AFB8DC2" w14:textId="1E11E512" w:rsidR="00B77337" w:rsidRDefault="00B7733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versteht alles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5A2D5AA9" w14:textId="7E1C4504" w:rsidR="00B77337" w:rsidRDefault="00B7733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versteht teilweise, fragt nach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12146DF2" w14:textId="1AD73E05" w:rsidR="00B77337" w:rsidRDefault="00B7733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vieles unklar, fragt nicht nach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5B626EDE" w14:textId="5387941C" w:rsidR="00B77337" w:rsidRDefault="00B7733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grosse Sprachprobleme</w:t>
            </w:r>
          </w:p>
        </w:tc>
      </w:tr>
      <w:tr w:rsidR="00FE1D95" w:rsidRPr="00FE1D95" w14:paraId="19AF020D" w14:textId="77777777" w:rsidTr="0019317D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3994C87A" w14:textId="77777777" w:rsidR="00FE1D95" w:rsidRPr="00FE1D95" w:rsidRDefault="00FE1D95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1BDBCECF" w14:textId="0B25527B" w:rsidR="00FE1D95" w:rsidRPr="00FE1D95" w:rsidRDefault="00000000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50918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1419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A99908C" w14:textId="72386304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1293216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04B3149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080181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6FAEA2F8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716959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47F24640" w14:textId="77777777" w:rsidTr="0019317D">
        <w:trPr>
          <w:trHeight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517EF703" w14:textId="4A9B9929" w:rsidR="00783021" w:rsidRPr="0019317D" w:rsidRDefault="009A78FC" w:rsidP="0019317D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>
              <w:rPr>
                <w:rFonts w:cs="Arial"/>
                <w:b/>
                <w:bCs/>
                <w:color w:val="0069FF"/>
                <w:szCs w:val="20"/>
              </w:rPr>
              <w:t xml:space="preserve">Lern- und Arbeitsstrategie 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0ED712CC" w14:textId="19E2A662" w:rsidR="00783021" w:rsidRDefault="00783021" w:rsidP="0019317D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sehr geschickt</w:t>
            </w:r>
            <w:r w:rsidR="0019317D">
              <w:rPr>
                <w:rFonts w:cs="Arial"/>
                <w:szCs w:val="20"/>
              </w:rPr>
              <w:br/>
              <w:t>systematisch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BF8D461" w14:textId="75D42B15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geschickt praktisch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43F876E3" w14:textId="3BB5027F" w:rsidR="00783021" w:rsidRDefault="0071235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mässig geschickt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2DF5C0CD" w14:textId="2F41B5EB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umständlich</w:t>
            </w:r>
            <w:r w:rsidR="0019317D">
              <w:rPr>
                <w:rFonts w:cs="Arial"/>
                <w:szCs w:val="20"/>
              </w:rPr>
              <w:br/>
              <w:t>etwas chaotisch</w:t>
            </w:r>
          </w:p>
        </w:tc>
      </w:tr>
      <w:tr w:rsidR="00FE1D95" w:rsidRPr="00FE1D95" w14:paraId="75AA2735" w14:textId="77777777" w:rsidTr="0019317D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12AF0A11" w14:textId="77777777" w:rsidR="00FE1D95" w:rsidRPr="00FE1D95" w:rsidRDefault="00FE1D95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6021EA6B" w14:textId="77777777" w:rsidR="00FE1D95" w:rsidRPr="00FE1D95" w:rsidRDefault="00000000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74049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02AE636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87643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8CE6934" w14:textId="1C4F5B10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608899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01A6C397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12878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01F02F1D" w14:textId="77777777" w:rsidTr="0019317D">
        <w:trPr>
          <w:trHeight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30EE7A5F" w14:textId="431C00C1" w:rsidR="00783021" w:rsidRPr="0019317D" w:rsidRDefault="00783021" w:rsidP="0019317D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 w:rsidRPr="0019317D">
              <w:rPr>
                <w:rFonts w:cs="Arial"/>
                <w:b/>
                <w:bCs/>
                <w:color w:val="0069FF"/>
                <w:szCs w:val="20"/>
              </w:rPr>
              <w:t>Arbeitsqualität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47D94E93" w14:textId="5262CBD5" w:rsidR="00783021" w:rsidRDefault="00783021" w:rsidP="0019317D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sehr gut</w:t>
            </w:r>
            <w:r w:rsidR="00712357">
              <w:rPr>
                <w:rFonts w:cs="Arial"/>
                <w:szCs w:val="20"/>
              </w:rPr>
              <w:br/>
            </w:r>
            <w:r>
              <w:rPr>
                <w:rFonts w:cs="Arial"/>
                <w:szCs w:val="20"/>
              </w:rPr>
              <w:t>exakt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6A842DA" w14:textId="1D26EC11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gut</w:t>
            </w:r>
            <w:r w:rsidR="00712357">
              <w:rPr>
                <w:rFonts w:cs="Arial"/>
                <w:szCs w:val="20"/>
              </w:rPr>
              <w:br/>
              <w:t xml:space="preserve">relativ </w:t>
            </w:r>
            <w:r>
              <w:rPr>
                <w:rFonts w:cs="Arial"/>
                <w:szCs w:val="20"/>
              </w:rPr>
              <w:t>genau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3019A327" w14:textId="33329680" w:rsidR="00783021" w:rsidRDefault="00712357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genügend</w:t>
            </w:r>
            <w:r>
              <w:rPr>
                <w:rFonts w:cs="Arial"/>
                <w:szCs w:val="20"/>
              </w:rPr>
              <w:br/>
            </w:r>
            <w:r w:rsidR="00783021">
              <w:rPr>
                <w:rFonts w:cs="Arial"/>
                <w:szCs w:val="20"/>
              </w:rPr>
              <w:t>brauchbar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6294CFAE" w14:textId="4161E8BB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unsorgfältig </w:t>
            </w:r>
            <w:r w:rsidR="00712357">
              <w:rPr>
                <w:rFonts w:cs="Arial"/>
                <w:szCs w:val="20"/>
              </w:rPr>
              <w:br/>
            </w:r>
            <w:r>
              <w:rPr>
                <w:rFonts w:cs="Arial"/>
                <w:szCs w:val="20"/>
              </w:rPr>
              <w:t>nicht brauchbar</w:t>
            </w:r>
          </w:p>
        </w:tc>
      </w:tr>
      <w:tr w:rsidR="00FE1D95" w:rsidRPr="00FE1D95" w14:paraId="69AB7484" w14:textId="77777777" w:rsidTr="0019317D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339BBA1E" w14:textId="77777777" w:rsidR="00FE1D95" w:rsidRPr="00FE1D95" w:rsidRDefault="00FE1D95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783FCE86" w14:textId="6795B933" w:rsidR="00FE1D95" w:rsidRPr="00FE1D95" w:rsidRDefault="00000000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928861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42E2E706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662903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5C5A879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2071231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ADCF4E2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44191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B385B" w14:paraId="74DD46DD" w14:textId="77777777" w:rsidTr="0019317D">
        <w:trPr>
          <w:trHeight w:val="850"/>
        </w:trPr>
        <w:tc>
          <w:tcPr>
            <w:tcW w:w="2408" w:type="dxa"/>
            <w:tcBorders>
              <w:top w:val="single" w:sz="4" w:space="0" w:color="auto"/>
              <w:bottom w:val="nil"/>
            </w:tcBorders>
            <w:vAlign w:val="center"/>
          </w:tcPr>
          <w:p w14:paraId="58135126" w14:textId="2BB33169" w:rsidR="00783021" w:rsidRPr="0019317D" w:rsidRDefault="009A78FC" w:rsidP="0019317D">
            <w:pPr>
              <w:spacing w:after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color w:val="0069FF"/>
                <w:szCs w:val="20"/>
              </w:rPr>
              <w:t>Engagement, Ausdauer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14:paraId="781CF7E4" w14:textId="580E978D" w:rsidR="00783021" w:rsidRDefault="00783021" w:rsidP="0019317D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fleissig </w:t>
            </w:r>
            <w:r w:rsidR="00712357">
              <w:rPr>
                <w:rFonts w:cs="Arial"/>
                <w:szCs w:val="20"/>
              </w:rPr>
              <w:br/>
              <w:t xml:space="preserve">sehr </w:t>
            </w:r>
            <w:r>
              <w:rPr>
                <w:rFonts w:cs="Arial"/>
                <w:szCs w:val="20"/>
              </w:rPr>
              <w:t>ausdauernd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0A5EE4E9" w14:textId="07A25058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recht fleissig</w:t>
            </w:r>
            <w:r w:rsidR="00712357">
              <w:rPr>
                <w:rFonts w:cs="Arial"/>
                <w:szCs w:val="20"/>
              </w:rPr>
              <w:br/>
              <w:t>ausdauernd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75807484" w14:textId="5476222F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mässig fleissig</w:t>
            </w:r>
            <w:r w:rsidR="00712357">
              <w:rPr>
                <w:rFonts w:cs="Arial"/>
                <w:szCs w:val="20"/>
              </w:rPr>
              <w:br/>
              <w:t>knappe Ausdauer</w:t>
            </w:r>
          </w:p>
        </w:tc>
        <w:tc>
          <w:tcPr>
            <w:tcW w:w="1807" w:type="dxa"/>
            <w:tcBorders>
              <w:top w:val="single" w:sz="4" w:space="0" w:color="auto"/>
              <w:bottom w:val="nil"/>
            </w:tcBorders>
            <w:vAlign w:val="center"/>
          </w:tcPr>
          <w:p w14:paraId="5C02DCCB" w14:textId="491BD109" w:rsidR="00783021" w:rsidRDefault="00783021" w:rsidP="0019317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rasch ermüdend wenig Ausdauer</w:t>
            </w:r>
          </w:p>
        </w:tc>
      </w:tr>
      <w:tr w:rsidR="00FE1D95" w:rsidRPr="00FE1D95" w14:paraId="3F93777B" w14:textId="77777777" w:rsidTr="00697F42">
        <w:trPr>
          <w:cantSplit/>
          <w:trHeight w:hRule="exact" w:val="454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032F0D72" w14:textId="77777777" w:rsidR="00FE1D95" w:rsidRPr="00FE1D95" w:rsidRDefault="00FE1D95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3F237A9F" w14:textId="1FD20A6C" w:rsidR="00FE1D95" w:rsidRPr="00FE1D95" w:rsidRDefault="00000000" w:rsidP="00697F42">
            <w:pPr>
              <w:tabs>
                <w:tab w:val="right" w:pos="1608"/>
              </w:tabs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482160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317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4F24060C" w14:textId="6734EBD4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663209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77DF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3408D480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-78449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51CCF9AE" w14:textId="77777777" w:rsidR="00FE1D95" w:rsidRPr="00FE1D95" w:rsidRDefault="00000000" w:rsidP="00697F42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  <w:sdt>
              <w:sdtPr>
                <w:rPr>
                  <w:rFonts w:cs="Arial"/>
                  <w:sz w:val="24"/>
                  <w:szCs w:val="24"/>
                </w:rPr>
                <w:id w:val="142869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1D95" w:rsidRPr="00FE1D95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A78FC" w:rsidRPr="00FE1D95" w14:paraId="1EE271C5" w14:textId="77777777" w:rsidTr="001E2A96">
        <w:trPr>
          <w:cantSplit/>
          <w:trHeight w:hRule="exact" w:val="1038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075E2C19" w14:textId="08BF0499" w:rsidR="009A78FC" w:rsidRPr="00FE1D95" w:rsidRDefault="009A78FC" w:rsidP="009A78FC">
            <w:pPr>
              <w:spacing w:after="0"/>
              <w:rPr>
                <w:rFonts w:cs="Arial"/>
                <w:b/>
                <w:bCs/>
                <w:color w:val="0069FF"/>
                <w:sz w:val="24"/>
                <w:szCs w:val="24"/>
              </w:rPr>
            </w:pPr>
            <w:r w:rsidRPr="009A78FC">
              <w:rPr>
                <w:rFonts w:cs="Arial"/>
                <w:b/>
                <w:bCs/>
                <w:color w:val="0069FF"/>
                <w:szCs w:val="20"/>
              </w:rPr>
              <w:t>Termineinhaltung</w:t>
            </w:r>
            <w:r>
              <w:rPr>
                <w:rFonts w:cs="Arial"/>
                <w:b/>
                <w:bCs/>
                <w:color w:val="0069FF"/>
                <w:szCs w:val="20"/>
              </w:rPr>
              <w:t>, Pünktlichkeit, Ämtli</w:t>
            </w: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7B9F541E" w14:textId="625DB812" w:rsidR="009A78FC" w:rsidRDefault="001E2A96" w:rsidP="002468AA">
            <w:pPr>
              <w:tabs>
                <w:tab w:val="right" w:pos="1608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übertroffen</w:t>
            </w:r>
          </w:p>
          <w:sdt>
            <w:sdtPr>
              <w:rPr>
                <w:rFonts w:cs="Arial"/>
                <w:sz w:val="24"/>
                <w:szCs w:val="24"/>
              </w:rPr>
              <w:id w:val="13621700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2CE6138" w14:textId="0E27869C" w:rsidR="009A78FC" w:rsidRDefault="002468AA" w:rsidP="00697F42">
                <w:pPr>
                  <w:tabs>
                    <w:tab w:val="right" w:pos="1608"/>
                  </w:tabs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71ACAEDF" w14:textId="57A767BF" w:rsidR="00D46218" w:rsidRDefault="002468AA" w:rsidP="002468AA">
            <w:pPr>
              <w:tabs>
                <w:tab w:val="right" w:pos="1608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</w:t>
            </w:r>
            <w:r w:rsidRPr="002468AA">
              <w:rPr>
                <w:rFonts w:cs="Arial"/>
                <w:szCs w:val="20"/>
              </w:rPr>
              <w:t>ut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2468AA">
              <w:rPr>
                <w:rFonts w:cs="Arial"/>
                <w:szCs w:val="20"/>
              </w:rPr>
              <w:t>erfüllt</w:t>
            </w:r>
          </w:p>
          <w:sdt>
            <w:sdtPr>
              <w:rPr>
                <w:rFonts w:cs="Arial"/>
                <w:sz w:val="24"/>
                <w:szCs w:val="24"/>
              </w:rPr>
              <w:id w:val="152289808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2748CA5" w14:textId="0ADC7579" w:rsidR="009A78FC" w:rsidRDefault="00577DFD" w:rsidP="00D46218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83EDB95" w14:textId="0AA527DD" w:rsidR="00D46218" w:rsidRPr="002468AA" w:rsidRDefault="002468AA" w:rsidP="002468AA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 w:rsidR="001E2A96">
              <w:rPr>
                <w:rFonts w:cs="Arial"/>
                <w:szCs w:val="20"/>
              </w:rPr>
              <w:t>k</w:t>
            </w:r>
            <w:r w:rsidRPr="002468AA">
              <w:rPr>
                <w:rFonts w:cs="Arial"/>
                <w:szCs w:val="20"/>
              </w:rPr>
              <w:t>napp erfüllt</w:t>
            </w:r>
          </w:p>
          <w:sdt>
            <w:sdtPr>
              <w:rPr>
                <w:rFonts w:cs="Arial"/>
                <w:sz w:val="24"/>
                <w:szCs w:val="24"/>
              </w:rPr>
              <w:id w:val="9197572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C444D9D" w14:textId="3E7AA91D" w:rsidR="009A78FC" w:rsidRDefault="00D46218" w:rsidP="00D46218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4F9C7A61" w14:textId="054E1671" w:rsidR="00D46218" w:rsidRPr="002468AA" w:rsidRDefault="002468AA" w:rsidP="002468AA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n</w:t>
            </w:r>
            <w:r w:rsidRPr="002468AA">
              <w:rPr>
                <w:rFonts w:cs="Arial"/>
                <w:szCs w:val="20"/>
              </w:rPr>
              <w:t>icht erfüllt</w:t>
            </w:r>
          </w:p>
          <w:sdt>
            <w:sdtPr>
              <w:rPr>
                <w:rFonts w:cs="Arial"/>
                <w:sz w:val="24"/>
                <w:szCs w:val="24"/>
              </w:rPr>
              <w:id w:val="-15464355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62584D" w14:textId="410FBA8C" w:rsidR="009A78FC" w:rsidRDefault="00D46218" w:rsidP="00D46218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</w:tr>
      <w:tr w:rsidR="009A78FC" w:rsidRPr="00FE1D95" w14:paraId="6DC3CDB4" w14:textId="77777777" w:rsidTr="00D46218">
        <w:trPr>
          <w:cantSplit/>
          <w:trHeight w:hRule="exact" w:val="1120"/>
        </w:trPr>
        <w:tc>
          <w:tcPr>
            <w:tcW w:w="2408" w:type="dxa"/>
            <w:tcBorders>
              <w:top w:val="nil"/>
              <w:bottom w:val="single" w:sz="4" w:space="0" w:color="auto"/>
            </w:tcBorders>
          </w:tcPr>
          <w:p w14:paraId="1FD35F7F" w14:textId="007CDEC1" w:rsidR="009A78FC" w:rsidRPr="009A78FC" w:rsidRDefault="009A78FC" w:rsidP="009A78FC">
            <w:pPr>
              <w:spacing w:after="0"/>
              <w:rPr>
                <w:rFonts w:cs="Arial"/>
                <w:b/>
                <w:bCs/>
                <w:color w:val="0069FF"/>
                <w:szCs w:val="20"/>
              </w:rPr>
            </w:pPr>
            <w:r>
              <w:rPr>
                <w:rFonts w:cs="Arial"/>
                <w:b/>
                <w:bCs/>
                <w:color w:val="0069FF"/>
                <w:szCs w:val="20"/>
              </w:rPr>
              <w:t>Arbeitsjournal</w:t>
            </w:r>
            <w:r w:rsidR="001E2A96">
              <w:rPr>
                <w:rFonts w:cs="Arial"/>
                <w:b/>
                <w:bCs/>
                <w:color w:val="0069FF"/>
                <w:szCs w:val="20"/>
              </w:rPr>
              <w:t xml:space="preserve"> (Text, Vorgaben)</w:t>
            </w:r>
          </w:p>
        </w:tc>
        <w:tc>
          <w:tcPr>
            <w:tcW w:w="1806" w:type="dxa"/>
            <w:tcBorders>
              <w:top w:val="nil"/>
              <w:bottom w:val="single" w:sz="4" w:space="0" w:color="auto"/>
            </w:tcBorders>
          </w:tcPr>
          <w:p w14:paraId="27071BC1" w14:textId="77777777" w:rsidR="001E2A96" w:rsidRDefault="001E2A96" w:rsidP="001E2A96">
            <w:pPr>
              <w:tabs>
                <w:tab w:val="right" w:pos="1608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übertroffen</w:t>
            </w:r>
          </w:p>
          <w:sdt>
            <w:sdtPr>
              <w:rPr>
                <w:rFonts w:cs="Arial"/>
                <w:sz w:val="24"/>
                <w:szCs w:val="24"/>
              </w:rPr>
              <w:id w:val="-1522309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B0351DF" w14:textId="56C07ABA" w:rsidR="009A78FC" w:rsidRDefault="001E2A96" w:rsidP="001E2A96">
                <w:pPr>
                  <w:tabs>
                    <w:tab w:val="right" w:pos="1608"/>
                  </w:tabs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43F9BA3" w14:textId="77777777" w:rsidR="001E2A96" w:rsidRDefault="001E2A96" w:rsidP="001E2A96">
            <w:pPr>
              <w:tabs>
                <w:tab w:val="right" w:pos="1608"/>
              </w:tabs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</w:t>
            </w:r>
            <w:r w:rsidRPr="002468AA">
              <w:rPr>
                <w:rFonts w:cs="Arial"/>
                <w:szCs w:val="20"/>
              </w:rPr>
              <w:t>ut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2468AA">
              <w:rPr>
                <w:rFonts w:cs="Arial"/>
                <w:szCs w:val="20"/>
              </w:rPr>
              <w:t>erfüllt</w:t>
            </w:r>
          </w:p>
          <w:sdt>
            <w:sdtPr>
              <w:rPr>
                <w:rFonts w:cs="Arial"/>
                <w:sz w:val="24"/>
                <w:szCs w:val="24"/>
              </w:rPr>
              <w:id w:val="19596810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9689D79" w14:textId="67428677" w:rsidR="009A78FC" w:rsidRDefault="001E2A96" w:rsidP="001E2A96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1E195608" w14:textId="77777777" w:rsidR="001E2A96" w:rsidRPr="002468AA" w:rsidRDefault="001E2A96" w:rsidP="001E2A96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</w:t>
            </w:r>
            <w:r w:rsidRPr="002468AA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k</w:t>
            </w:r>
            <w:r w:rsidRPr="002468AA">
              <w:rPr>
                <w:rFonts w:cs="Arial"/>
                <w:szCs w:val="20"/>
              </w:rPr>
              <w:t>napp erfüllt</w:t>
            </w:r>
          </w:p>
          <w:sdt>
            <w:sdtPr>
              <w:rPr>
                <w:rFonts w:cs="Arial"/>
                <w:sz w:val="24"/>
                <w:szCs w:val="24"/>
              </w:rPr>
              <w:id w:val="-8253569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D6DED0B" w14:textId="1DE62C4F" w:rsidR="009A78FC" w:rsidRDefault="00577DFD" w:rsidP="001E2A96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p>
            </w:sdtContent>
          </w:sdt>
        </w:tc>
        <w:tc>
          <w:tcPr>
            <w:tcW w:w="1807" w:type="dxa"/>
            <w:tcBorders>
              <w:top w:val="nil"/>
              <w:bottom w:val="single" w:sz="4" w:space="0" w:color="auto"/>
            </w:tcBorders>
          </w:tcPr>
          <w:p w14:paraId="234E8778" w14:textId="77777777" w:rsidR="001E2A96" w:rsidRPr="002468AA" w:rsidRDefault="001E2A96" w:rsidP="001E2A96">
            <w:pPr>
              <w:tabs>
                <w:tab w:val="right" w:pos="1608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Anforderung n</w:t>
            </w:r>
            <w:r w:rsidRPr="002468AA">
              <w:rPr>
                <w:rFonts w:cs="Arial"/>
                <w:szCs w:val="20"/>
              </w:rPr>
              <w:t>icht erfüllt</w:t>
            </w:r>
          </w:p>
          <w:sdt>
            <w:sdtPr>
              <w:rPr>
                <w:rFonts w:cs="Arial"/>
                <w:sz w:val="24"/>
                <w:szCs w:val="24"/>
              </w:rPr>
              <w:id w:val="-17376118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2BA0C7" w14:textId="16AFDAD1" w:rsidR="009A78FC" w:rsidRDefault="001E2A96" w:rsidP="001E2A96">
                <w:pPr>
                  <w:spacing w:after="0"/>
                  <w:jc w:val="center"/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p>
            </w:sdtContent>
          </w:sdt>
        </w:tc>
      </w:tr>
    </w:tbl>
    <w:p w14:paraId="2FBF83C5" w14:textId="478976B3" w:rsidR="00B679C7" w:rsidRPr="00523867" w:rsidRDefault="00715F86" w:rsidP="003720BE">
      <w:pPr>
        <w:spacing w:before="240"/>
        <w:ind w:left="-142"/>
        <w:rPr>
          <w:b/>
          <w:szCs w:val="20"/>
        </w:rPr>
      </w:pPr>
      <w:r>
        <w:rPr>
          <w:b/>
          <w:szCs w:val="20"/>
        </w:rPr>
        <w:t>An</w:t>
      </w:r>
      <w:r w:rsidR="00B679C7" w:rsidRPr="00523867">
        <w:rPr>
          <w:b/>
          <w:szCs w:val="20"/>
        </w:rPr>
        <w:t>merkungen</w:t>
      </w:r>
    </w:p>
    <w:p w14:paraId="5D262080" w14:textId="01955AD2" w:rsidR="00B679C7" w:rsidRDefault="007C5D47" w:rsidP="00BC0BD6">
      <w:pPr>
        <w:spacing w:before="120"/>
      </w:pPr>
      <w:r w:rsidRPr="007C5D47">
        <w:fldChar w:fldCharType="begin">
          <w:ffData>
            <w:name w:val="Text5"/>
            <w:enabled/>
            <w:calcOnExit w:val="0"/>
            <w:textInput/>
          </w:ffData>
        </w:fldChar>
      </w:r>
      <w:r w:rsidRPr="007C5D47">
        <w:instrText xml:space="preserve"> FORMTEXT </w:instrText>
      </w:r>
      <w:r w:rsidRPr="007C5D47">
        <w:fldChar w:fldCharType="separate"/>
      </w:r>
      <w:r w:rsidRPr="007C5D47">
        <w:t> </w:t>
      </w:r>
      <w:r w:rsidRPr="007C5D47">
        <w:t> </w:t>
      </w:r>
      <w:r w:rsidRPr="007C5D47">
        <w:t> </w:t>
      </w:r>
      <w:r w:rsidRPr="007C5D47">
        <w:t> </w:t>
      </w:r>
      <w:r w:rsidRPr="007C5D47">
        <w:t> </w:t>
      </w:r>
      <w:r w:rsidRPr="007C5D47">
        <w:fldChar w:fldCharType="end"/>
      </w:r>
    </w:p>
    <w:p w14:paraId="68BD34CD" w14:textId="3D9F9016" w:rsidR="002A276B" w:rsidRDefault="002A276B">
      <w:pPr>
        <w:spacing w:after="200" w:line="276" w:lineRule="auto"/>
      </w:pPr>
      <w:r>
        <w:br w:type="page"/>
      </w:r>
    </w:p>
    <w:p w14:paraId="4CDE7397" w14:textId="77777777" w:rsidR="002A276B" w:rsidRDefault="002A276B" w:rsidP="002A276B"/>
    <w:p w14:paraId="4F58E5D8" w14:textId="552F6CB0" w:rsidR="002A276B" w:rsidRPr="0066606B" w:rsidRDefault="002A276B" w:rsidP="002A276B">
      <w:pPr>
        <w:pStyle w:val="berschrift1"/>
        <w:numPr>
          <w:ilvl w:val="0"/>
          <w:numId w:val="0"/>
        </w:numPr>
        <w:tabs>
          <w:tab w:val="left" w:pos="1985"/>
        </w:tabs>
        <w:rPr>
          <w:color w:val="0069FF"/>
        </w:rPr>
      </w:pPr>
      <w:r w:rsidRPr="0066606B">
        <w:rPr>
          <w:color w:val="0069FF"/>
        </w:rPr>
        <w:t>Fazit</w:t>
      </w:r>
      <w:r w:rsidRPr="0066606B">
        <w:rPr>
          <w:color w:val="0069FF"/>
        </w:rPr>
        <w:tab/>
        <w:t xml:space="preserve">Probezeit </w:t>
      </w:r>
      <w:sdt>
        <w:sdtPr>
          <w:rPr>
            <w:color w:val="0069FF"/>
          </w:rPr>
          <w:id w:val="1247380616"/>
          <w:placeholder>
            <w:docPart w:val="28593BF9BA684B038254DBDDC83C3E33"/>
          </w:placeholder>
          <w:comboBox>
            <w:listItem w:value="Wählen Sie ein Element aus."/>
            <w:listItem w:displayText="bestanden" w:value="bestanden"/>
            <w:listItem w:displayText="verlängert" w:value="verlängert"/>
            <w:listItem w:displayText="nicht bestanden" w:value="nicht bestanden"/>
          </w:comboBox>
        </w:sdtPr>
        <w:sdtContent>
          <w:r w:rsidR="00577DFD">
            <w:rPr>
              <w:color w:val="0069FF"/>
            </w:rPr>
            <w:t>bestanden</w:t>
          </w:r>
        </w:sdtContent>
      </w:sdt>
    </w:p>
    <w:p w14:paraId="20767D04" w14:textId="77777777" w:rsidR="002A276B" w:rsidRPr="0066606B" w:rsidRDefault="002A276B" w:rsidP="002A276B">
      <w:pPr>
        <w:pStyle w:val="berschrift1"/>
        <w:numPr>
          <w:ilvl w:val="0"/>
          <w:numId w:val="0"/>
        </w:numPr>
        <w:rPr>
          <w:color w:val="0069FF"/>
        </w:rPr>
      </w:pPr>
      <w:r w:rsidRPr="0066606B">
        <w:rPr>
          <w:color w:val="0069FF"/>
        </w:rPr>
        <w:t>Bemerkungen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A276B" w14:paraId="5E466778" w14:textId="77777777" w:rsidTr="00B364DA">
        <w:tc>
          <w:tcPr>
            <w:tcW w:w="9344" w:type="dxa"/>
          </w:tcPr>
          <w:p w14:paraId="7CA6CB5B" w14:textId="77777777" w:rsidR="002A276B" w:rsidRPr="00321356" w:rsidRDefault="002A276B" w:rsidP="00B364DA">
            <w:pPr>
              <w:spacing w:after="60"/>
              <w:rPr>
                <w:sz w:val="18"/>
                <w:szCs w:val="18"/>
              </w:rPr>
            </w:pPr>
            <w:r w:rsidRPr="00321356">
              <w:rPr>
                <w:sz w:val="18"/>
                <w:szCs w:val="18"/>
              </w:rPr>
              <w:t>Optionale Erläuterungen zur Empfehlung, Massnahmen, Zielsetzungen etc.</w:t>
            </w:r>
          </w:p>
          <w:p w14:paraId="25D45826" w14:textId="77777777" w:rsidR="002A276B" w:rsidRDefault="002A276B" w:rsidP="00B364DA">
            <w:pPr>
              <w:spacing w:after="60"/>
              <w:rPr>
                <w:sz w:val="18"/>
                <w:szCs w:val="18"/>
              </w:rPr>
            </w:pPr>
          </w:p>
        </w:tc>
      </w:tr>
    </w:tbl>
    <w:p w14:paraId="4DFC533D" w14:textId="77777777" w:rsidR="002A276B" w:rsidRDefault="002A276B" w:rsidP="002A276B">
      <w:pPr>
        <w:spacing w:after="60"/>
        <w:rPr>
          <w:sz w:val="18"/>
          <w:szCs w:val="18"/>
        </w:rPr>
      </w:pPr>
    </w:p>
    <w:p w14:paraId="64123389" w14:textId="2E0F6BF5" w:rsidR="002A276B" w:rsidRDefault="002A276B" w:rsidP="002A276B">
      <w:pPr>
        <w:spacing w:before="120"/>
        <w:rPr>
          <w:sz w:val="20"/>
        </w:rPr>
      </w:pPr>
      <w:r>
        <w:rPr>
          <w:sz w:val="20"/>
        </w:rPr>
        <w:t xml:space="preserve">Dieser Probezeitbericht wurde mit dem/der Lernenden am </w:t>
      </w:r>
      <w:bookmarkStart w:id="0" w:name="Dropdown2"/>
      <w:sdt>
        <w:sdtPr>
          <w:rPr>
            <w:sz w:val="20"/>
            <w:highlight w:val="yellow"/>
          </w:rPr>
          <w:id w:val="64694874"/>
          <w:placeholder>
            <w:docPart w:val="4D156ACB5D9A43DA9676440A1F084826"/>
          </w:placeholder>
          <w:date w:fullDate="2024-10-25T00:00:00Z">
            <w:dateFormat w:val="dd.MM.yyyy"/>
            <w:lid w:val="de-CH"/>
            <w:storeMappedDataAs w:val="dateTime"/>
            <w:calendar w:val="gregorian"/>
          </w:date>
        </w:sdtPr>
        <w:sdtContent>
          <w:r w:rsidR="00B82A2B">
            <w:rPr>
              <w:sz w:val="20"/>
              <w:highlight w:val="yellow"/>
            </w:rPr>
            <w:t>25.10.202</w:t>
          </w:r>
          <w:r w:rsidR="008545DB">
            <w:rPr>
              <w:sz w:val="20"/>
              <w:highlight w:val="yellow"/>
            </w:rPr>
            <w:t>4</w:t>
          </w:r>
        </w:sdtContent>
      </w:sdt>
      <w:r>
        <w:rPr>
          <w:sz w:val="20"/>
        </w:rPr>
        <w:t xml:space="preserve"> </w:t>
      </w:r>
      <w:bookmarkEnd w:id="0"/>
      <w:r>
        <w:rPr>
          <w:sz w:val="20"/>
        </w:rPr>
        <w:t>besprochen.</w:t>
      </w:r>
    </w:p>
    <w:p w14:paraId="294FE996" w14:textId="77777777" w:rsidR="002A276B" w:rsidRDefault="002A276B" w:rsidP="002A276B">
      <w:pPr>
        <w:tabs>
          <w:tab w:val="left" w:pos="3119"/>
          <w:tab w:val="left" w:pos="6237"/>
        </w:tabs>
        <w:spacing w:before="120"/>
        <w:rPr>
          <w:sz w:val="20"/>
        </w:rPr>
      </w:pPr>
      <w:r>
        <w:rPr>
          <w:sz w:val="20"/>
        </w:rPr>
        <w:t>Berufsbildner / in</w:t>
      </w:r>
      <w:r>
        <w:rPr>
          <w:sz w:val="20"/>
        </w:rPr>
        <w:tab/>
        <w:t>Lernende Person</w:t>
      </w:r>
      <w:r>
        <w:rPr>
          <w:sz w:val="20"/>
        </w:rPr>
        <w:tab/>
        <w:t xml:space="preserve"> Gesetzliche Vertretung</w:t>
      </w:r>
    </w:p>
    <w:p w14:paraId="79C0D8A9" w14:textId="77777777" w:rsidR="002A276B" w:rsidRDefault="002A276B" w:rsidP="002A276B">
      <w:pPr>
        <w:tabs>
          <w:tab w:val="right" w:leader="underscore" w:pos="2552"/>
          <w:tab w:val="left" w:pos="2977"/>
          <w:tab w:val="right" w:leader="underscore" w:pos="5670"/>
          <w:tab w:val="left" w:pos="6237"/>
          <w:tab w:val="right" w:leader="underscore" w:pos="9354"/>
        </w:tabs>
        <w:spacing w:before="120"/>
        <w:ind w:left="-142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7644BBEF" w14:textId="77777777" w:rsidR="002A276B" w:rsidRDefault="002A276B" w:rsidP="002A276B">
      <w:pPr>
        <w:tabs>
          <w:tab w:val="right" w:pos="2552"/>
          <w:tab w:val="left" w:pos="2977"/>
          <w:tab w:val="right" w:pos="5670"/>
          <w:tab w:val="left" w:pos="6237"/>
          <w:tab w:val="right" w:leader="underscore" w:pos="9354"/>
        </w:tabs>
        <w:spacing w:before="120"/>
        <w:ind w:left="-1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Datum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AB9B66E" w14:textId="2BF77539" w:rsidR="00B679C7" w:rsidRDefault="00B679C7" w:rsidP="002A276B">
      <w:pPr>
        <w:tabs>
          <w:tab w:val="left" w:pos="993"/>
          <w:tab w:val="left" w:pos="5166"/>
        </w:tabs>
        <w:spacing w:before="240"/>
        <w:ind w:left="-142"/>
      </w:pPr>
    </w:p>
    <w:sectPr w:rsidR="00B679C7" w:rsidSect="00226F0E">
      <w:headerReference w:type="default" r:id="rId11"/>
      <w:footerReference w:type="even" r:id="rId12"/>
      <w:footerReference w:type="default" r:id="rId13"/>
      <w:pgSz w:w="11906" w:h="16838" w:code="9"/>
      <w:pgMar w:top="1847" w:right="991" w:bottom="1134" w:left="1418" w:header="284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672EC" w14:textId="77777777" w:rsidR="00BE2D7E" w:rsidRDefault="00BE2D7E" w:rsidP="00E4787B">
      <w:pPr>
        <w:spacing w:after="0"/>
      </w:pPr>
      <w:r>
        <w:separator/>
      </w:r>
    </w:p>
  </w:endnote>
  <w:endnote w:type="continuationSeparator" w:id="0">
    <w:p w14:paraId="1AD4B771" w14:textId="77777777" w:rsidR="00BE2D7E" w:rsidRDefault="00BE2D7E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DE492" w14:textId="77777777" w:rsidR="003720BE" w:rsidRDefault="003720BE">
    <w:pPr>
      <w:pStyle w:val="Fuzeile"/>
    </w:pPr>
  </w:p>
  <w:p w14:paraId="62B69911" w14:textId="77777777" w:rsidR="0075332D" w:rsidRDefault="0075332D"/>
  <w:p w14:paraId="121B0DE6" w14:textId="77777777" w:rsidR="0075332D" w:rsidRDefault="0075332D" w:rsidP="003720BE">
    <w:pPr>
      <w:ind w:hanging="142"/>
    </w:pPr>
  </w:p>
  <w:p w14:paraId="32F0F989" w14:textId="77777777" w:rsidR="0075332D" w:rsidRDefault="0075332D" w:rsidP="003720BE">
    <w:pPr>
      <w:ind w:hanging="284"/>
    </w:pPr>
  </w:p>
  <w:p w14:paraId="61A1D376" w14:textId="77777777" w:rsidR="0075332D" w:rsidRDefault="0075332D" w:rsidP="003720BE">
    <w:pPr>
      <w:ind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3ADD6" w14:textId="3860B61F" w:rsidR="00226F0E" w:rsidRPr="005D5EBE" w:rsidRDefault="00226F0E" w:rsidP="00226F0E">
    <w:pPr>
      <w:pStyle w:val="Fuzeile"/>
      <w:tabs>
        <w:tab w:val="clear" w:pos="4536"/>
        <w:tab w:val="clear" w:pos="9072"/>
        <w:tab w:val="right" w:pos="9354"/>
      </w:tabs>
      <w:ind w:firstLine="2694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9264" behindDoc="0" locked="0" layoutInCell="1" allowOverlap="1" wp14:anchorId="72C0A5B5" wp14:editId="1D622E3A">
          <wp:simplePos x="0" y="0"/>
          <wp:positionH relativeFrom="margin">
            <wp:posOffset>-96339</wp:posOffset>
          </wp:positionH>
          <wp:positionV relativeFrom="paragraph">
            <wp:posOffset>-153035</wp:posOffset>
          </wp:positionV>
          <wp:extent cx="1337945" cy="2921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5877A2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4FED6" w14:textId="77777777" w:rsidR="00BE2D7E" w:rsidRDefault="00BE2D7E" w:rsidP="00E4787B">
      <w:pPr>
        <w:spacing w:after="0"/>
      </w:pPr>
      <w:r>
        <w:separator/>
      </w:r>
    </w:p>
  </w:footnote>
  <w:footnote w:type="continuationSeparator" w:id="0">
    <w:p w14:paraId="0882E11A" w14:textId="77777777" w:rsidR="00BE2D7E" w:rsidRDefault="00BE2D7E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05889" w14:textId="0A8BFC80" w:rsidR="00F90FFF" w:rsidRPr="003A3FA7" w:rsidRDefault="0022381E" w:rsidP="003720BE">
    <w:pPr>
      <w:pStyle w:val="Kopfzeile"/>
      <w:tabs>
        <w:tab w:val="clear" w:pos="4536"/>
        <w:tab w:val="clear" w:pos="9072"/>
        <w:tab w:val="center" w:pos="4678"/>
        <w:tab w:val="right" w:pos="9356"/>
      </w:tabs>
      <w:spacing w:before="720"/>
      <w:ind w:left="-142"/>
      <w:rPr>
        <w:b/>
        <w:sz w:val="36"/>
        <w:szCs w:val="36"/>
      </w:rPr>
    </w:pPr>
    <w:r w:rsidRPr="003A3FA7">
      <w:rPr>
        <w:b/>
        <w:noProof/>
        <w:sz w:val="36"/>
        <w:szCs w:val="36"/>
      </w:rPr>
      <w:drawing>
        <wp:anchor distT="0" distB="0" distL="114300" distR="114300" simplePos="0" relativeHeight="251657216" behindDoc="1" locked="0" layoutInCell="1" allowOverlap="1" wp14:anchorId="330B395B" wp14:editId="000370D3">
          <wp:simplePos x="0" y="0"/>
          <wp:positionH relativeFrom="margin">
            <wp:posOffset>3900805</wp:posOffset>
          </wp:positionH>
          <wp:positionV relativeFrom="paragraph">
            <wp:posOffset>320040</wp:posOffset>
          </wp:positionV>
          <wp:extent cx="2131695" cy="584200"/>
          <wp:effectExtent l="0" t="0" r="1905" b="0"/>
          <wp:wrapTight wrapText="bothSides">
            <wp:wrapPolygon edited="0">
              <wp:start x="0" y="0"/>
              <wp:lineTo x="0" y="21130"/>
              <wp:lineTo x="21491" y="21130"/>
              <wp:lineTo x="214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169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218">
      <w:rPr>
        <w:b/>
        <w:sz w:val="36"/>
        <w:szCs w:val="36"/>
      </w:rPr>
      <w:t>Probezeitbericht</w:t>
    </w:r>
    <w:r w:rsidR="000A7415">
      <w:rPr>
        <w:b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4CA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84C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D65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967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6029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D25E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8EB8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EAF6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6C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E8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21E8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41213">
    <w:abstractNumId w:val="10"/>
  </w:num>
  <w:num w:numId="2" w16cid:durableId="1106077859">
    <w:abstractNumId w:val="12"/>
  </w:num>
  <w:num w:numId="3" w16cid:durableId="600793817">
    <w:abstractNumId w:val="11"/>
  </w:num>
  <w:num w:numId="4" w16cid:durableId="1739473870">
    <w:abstractNumId w:val="9"/>
  </w:num>
  <w:num w:numId="5" w16cid:durableId="986664490">
    <w:abstractNumId w:val="7"/>
  </w:num>
  <w:num w:numId="6" w16cid:durableId="1389454045">
    <w:abstractNumId w:val="6"/>
  </w:num>
  <w:num w:numId="7" w16cid:durableId="2140301840">
    <w:abstractNumId w:val="5"/>
  </w:num>
  <w:num w:numId="8" w16cid:durableId="599531027">
    <w:abstractNumId w:val="4"/>
  </w:num>
  <w:num w:numId="9" w16cid:durableId="1250236434">
    <w:abstractNumId w:val="8"/>
  </w:num>
  <w:num w:numId="10" w16cid:durableId="329412189">
    <w:abstractNumId w:val="3"/>
  </w:num>
  <w:num w:numId="11" w16cid:durableId="1729569137">
    <w:abstractNumId w:val="2"/>
  </w:num>
  <w:num w:numId="12" w16cid:durableId="676351880">
    <w:abstractNumId w:val="1"/>
  </w:num>
  <w:num w:numId="13" w16cid:durableId="175508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1E"/>
    <w:rsid w:val="00001A69"/>
    <w:rsid w:val="00006DEE"/>
    <w:rsid w:val="000103AF"/>
    <w:rsid w:val="000437DE"/>
    <w:rsid w:val="00051D13"/>
    <w:rsid w:val="00053B06"/>
    <w:rsid w:val="0005473B"/>
    <w:rsid w:val="000600D8"/>
    <w:rsid w:val="000679AA"/>
    <w:rsid w:val="00081F7A"/>
    <w:rsid w:val="00083FFC"/>
    <w:rsid w:val="00096678"/>
    <w:rsid w:val="00097625"/>
    <w:rsid w:val="000A7415"/>
    <w:rsid w:val="000C3466"/>
    <w:rsid w:val="000C6B7D"/>
    <w:rsid w:val="000D6BCB"/>
    <w:rsid w:val="000E196E"/>
    <w:rsid w:val="000F2F1A"/>
    <w:rsid w:val="000F5F87"/>
    <w:rsid w:val="00105C5D"/>
    <w:rsid w:val="00114EFC"/>
    <w:rsid w:val="0011775C"/>
    <w:rsid w:val="001262E3"/>
    <w:rsid w:val="0015687B"/>
    <w:rsid w:val="00163E8F"/>
    <w:rsid w:val="001877A0"/>
    <w:rsid w:val="0019317D"/>
    <w:rsid w:val="001A3A24"/>
    <w:rsid w:val="001A64BE"/>
    <w:rsid w:val="001A7672"/>
    <w:rsid w:val="001A7B64"/>
    <w:rsid w:val="001B41F1"/>
    <w:rsid w:val="001E2A96"/>
    <w:rsid w:val="001F1314"/>
    <w:rsid w:val="00211E4A"/>
    <w:rsid w:val="002200B7"/>
    <w:rsid w:val="002231D2"/>
    <w:rsid w:val="0022348E"/>
    <w:rsid w:val="0022381E"/>
    <w:rsid w:val="00226F0E"/>
    <w:rsid w:val="00231782"/>
    <w:rsid w:val="002468AA"/>
    <w:rsid w:val="0025103C"/>
    <w:rsid w:val="002747A6"/>
    <w:rsid w:val="00280D92"/>
    <w:rsid w:val="002A2546"/>
    <w:rsid w:val="002A276B"/>
    <w:rsid w:val="002B1985"/>
    <w:rsid w:val="002B445F"/>
    <w:rsid w:val="002E4DAF"/>
    <w:rsid w:val="00302137"/>
    <w:rsid w:val="003037B7"/>
    <w:rsid w:val="00317FFB"/>
    <w:rsid w:val="00334FA6"/>
    <w:rsid w:val="00341C74"/>
    <w:rsid w:val="00355541"/>
    <w:rsid w:val="00370A48"/>
    <w:rsid w:val="003720BE"/>
    <w:rsid w:val="00381156"/>
    <w:rsid w:val="00394E20"/>
    <w:rsid w:val="003954EF"/>
    <w:rsid w:val="00397C55"/>
    <w:rsid w:val="00397D83"/>
    <w:rsid w:val="003A3FA7"/>
    <w:rsid w:val="003B4FB8"/>
    <w:rsid w:val="003C3A2E"/>
    <w:rsid w:val="003C3FD1"/>
    <w:rsid w:val="003C7F84"/>
    <w:rsid w:val="003E7601"/>
    <w:rsid w:val="00401CC7"/>
    <w:rsid w:val="00402816"/>
    <w:rsid w:val="004071EE"/>
    <w:rsid w:val="00411D0A"/>
    <w:rsid w:val="00416F49"/>
    <w:rsid w:val="0041713A"/>
    <w:rsid w:val="00437E1F"/>
    <w:rsid w:val="004461CE"/>
    <w:rsid w:val="0044629A"/>
    <w:rsid w:val="004708A0"/>
    <w:rsid w:val="00475654"/>
    <w:rsid w:val="00495A8B"/>
    <w:rsid w:val="004A1222"/>
    <w:rsid w:val="004A7BF4"/>
    <w:rsid w:val="004C3B53"/>
    <w:rsid w:val="004C541D"/>
    <w:rsid w:val="004D52F8"/>
    <w:rsid w:val="00500FA6"/>
    <w:rsid w:val="00523867"/>
    <w:rsid w:val="00577DFD"/>
    <w:rsid w:val="005823C8"/>
    <w:rsid w:val="005877A2"/>
    <w:rsid w:val="0059332E"/>
    <w:rsid w:val="00595CC6"/>
    <w:rsid w:val="005A0453"/>
    <w:rsid w:val="005A5D3B"/>
    <w:rsid w:val="005D4E46"/>
    <w:rsid w:val="005D523D"/>
    <w:rsid w:val="005D52CF"/>
    <w:rsid w:val="005D724B"/>
    <w:rsid w:val="005F2A61"/>
    <w:rsid w:val="00642388"/>
    <w:rsid w:val="00642D8A"/>
    <w:rsid w:val="0065417D"/>
    <w:rsid w:val="00662DA8"/>
    <w:rsid w:val="006656B2"/>
    <w:rsid w:val="0066606B"/>
    <w:rsid w:val="006663EE"/>
    <w:rsid w:val="00673075"/>
    <w:rsid w:val="006867CB"/>
    <w:rsid w:val="006B056A"/>
    <w:rsid w:val="006B1EB7"/>
    <w:rsid w:val="006C176E"/>
    <w:rsid w:val="006C2205"/>
    <w:rsid w:val="006D2EA0"/>
    <w:rsid w:val="006D44E7"/>
    <w:rsid w:val="006D50C9"/>
    <w:rsid w:val="00705004"/>
    <w:rsid w:val="00712357"/>
    <w:rsid w:val="00715F86"/>
    <w:rsid w:val="00732484"/>
    <w:rsid w:val="007519DD"/>
    <w:rsid w:val="00751F18"/>
    <w:rsid w:val="0075332D"/>
    <w:rsid w:val="007668D0"/>
    <w:rsid w:val="00772824"/>
    <w:rsid w:val="00773389"/>
    <w:rsid w:val="00774EA0"/>
    <w:rsid w:val="00783021"/>
    <w:rsid w:val="007932CE"/>
    <w:rsid w:val="00797E33"/>
    <w:rsid w:val="007A1CA5"/>
    <w:rsid w:val="007B220C"/>
    <w:rsid w:val="007B26F3"/>
    <w:rsid w:val="007C0C92"/>
    <w:rsid w:val="007C0E45"/>
    <w:rsid w:val="007C5D47"/>
    <w:rsid w:val="007D1E04"/>
    <w:rsid w:val="007D248B"/>
    <w:rsid w:val="007D5073"/>
    <w:rsid w:val="007E6590"/>
    <w:rsid w:val="00804BB7"/>
    <w:rsid w:val="00826A18"/>
    <w:rsid w:val="00844844"/>
    <w:rsid w:val="00845772"/>
    <w:rsid w:val="008545DB"/>
    <w:rsid w:val="00863C1E"/>
    <w:rsid w:val="0087145F"/>
    <w:rsid w:val="00874747"/>
    <w:rsid w:val="008810D0"/>
    <w:rsid w:val="00892271"/>
    <w:rsid w:val="00893BD4"/>
    <w:rsid w:val="008B385B"/>
    <w:rsid w:val="008C3DC3"/>
    <w:rsid w:val="008C763C"/>
    <w:rsid w:val="008E1360"/>
    <w:rsid w:val="008E1E69"/>
    <w:rsid w:val="008E5CC7"/>
    <w:rsid w:val="00925964"/>
    <w:rsid w:val="00953F52"/>
    <w:rsid w:val="00976D34"/>
    <w:rsid w:val="009803BD"/>
    <w:rsid w:val="009851F7"/>
    <w:rsid w:val="009A78FC"/>
    <w:rsid w:val="009B0AA1"/>
    <w:rsid w:val="009B55AB"/>
    <w:rsid w:val="009C0577"/>
    <w:rsid w:val="009C3792"/>
    <w:rsid w:val="009C6E21"/>
    <w:rsid w:val="009D6D3C"/>
    <w:rsid w:val="009E1138"/>
    <w:rsid w:val="009F2877"/>
    <w:rsid w:val="009F5BC1"/>
    <w:rsid w:val="00A1070E"/>
    <w:rsid w:val="00A67BAB"/>
    <w:rsid w:val="00A855D1"/>
    <w:rsid w:val="00A91C7F"/>
    <w:rsid w:val="00A93599"/>
    <w:rsid w:val="00A9657E"/>
    <w:rsid w:val="00AA33BA"/>
    <w:rsid w:val="00AB50FA"/>
    <w:rsid w:val="00AD4637"/>
    <w:rsid w:val="00AE131F"/>
    <w:rsid w:val="00AE279E"/>
    <w:rsid w:val="00AE5E9F"/>
    <w:rsid w:val="00AF67C9"/>
    <w:rsid w:val="00AF6B1E"/>
    <w:rsid w:val="00B04D36"/>
    <w:rsid w:val="00B13547"/>
    <w:rsid w:val="00B15C83"/>
    <w:rsid w:val="00B250D3"/>
    <w:rsid w:val="00B32569"/>
    <w:rsid w:val="00B33F3C"/>
    <w:rsid w:val="00B43349"/>
    <w:rsid w:val="00B46D2D"/>
    <w:rsid w:val="00B644D2"/>
    <w:rsid w:val="00B65542"/>
    <w:rsid w:val="00B679C7"/>
    <w:rsid w:val="00B77337"/>
    <w:rsid w:val="00B82A2B"/>
    <w:rsid w:val="00B90135"/>
    <w:rsid w:val="00B956B3"/>
    <w:rsid w:val="00B96BF2"/>
    <w:rsid w:val="00BA1AD6"/>
    <w:rsid w:val="00BC0BD6"/>
    <w:rsid w:val="00BC1E79"/>
    <w:rsid w:val="00BD6ED9"/>
    <w:rsid w:val="00BE2D7E"/>
    <w:rsid w:val="00C053BB"/>
    <w:rsid w:val="00C74425"/>
    <w:rsid w:val="00C74565"/>
    <w:rsid w:val="00C8513F"/>
    <w:rsid w:val="00C8557D"/>
    <w:rsid w:val="00C91419"/>
    <w:rsid w:val="00CC5149"/>
    <w:rsid w:val="00CC6A77"/>
    <w:rsid w:val="00CD36EA"/>
    <w:rsid w:val="00CE631F"/>
    <w:rsid w:val="00D01438"/>
    <w:rsid w:val="00D06B21"/>
    <w:rsid w:val="00D110AE"/>
    <w:rsid w:val="00D2167F"/>
    <w:rsid w:val="00D32709"/>
    <w:rsid w:val="00D37E41"/>
    <w:rsid w:val="00D41DBD"/>
    <w:rsid w:val="00D46218"/>
    <w:rsid w:val="00D546BC"/>
    <w:rsid w:val="00D5498D"/>
    <w:rsid w:val="00D71A5D"/>
    <w:rsid w:val="00D76D52"/>
    <w:rsid w:val="00D961EE"/>
    <w:rsid w:val="00DF189F"/>
    <w:rsid w:val="00DF27CF"/>
    <w:rsid w:val="00DF2B09"/>
    <w:rsid w:val="00DF3E60"/>
    <w:rsid w:val="00DF6519"/>
    <w:rsid w:val="00E00519"/>
    <w:rsid w:val="00E00946"/>
    <w:rsid w:val="00E01B96"/>
    <w:rsid w:val="00E062EC"/>
    <w:rsid w:val="00E06C34"/>
    <w:rsid w:val="00E21AB1"/>
    <w:rsid w:val="00E34490"/>
    <w:rsid w:val="00E419F8"/>
    <w:rsid w:val="00E42056"/>
    <w:rsid w:val="00E42820"/>
    <w:rsid w:val="00E4784D"/>
    <w:rsid w:val="00E4787B"/>
    <w:rsid w:val="00E64B5B"/>
    <w:rsid w:val="00E80132"/>
    <w:rsid w:val="00E9306B"/>
    <w:rsid w:val="00E9694D"/>
    <w:rsid w:val="00EA0117"/>
    <w:rsid w:val="00EA3A9B"/>
    <w:rsid w:val="00EB4B1D"/>
    <w:rsid w:val="00EC2682"/>
    <w:rsid w:val="00EC66EB"/>
    <w:rsid w:val="00EE1DE4"/>
    <w:rsid w:val="00EE20A7"/>
    <w:rsid w:val="00EF4073"/>
    <w:rsid w:val="00EF44CD"/>
    <w:rsid w:val="00EF69AF"/>
    <w:rsid w:val="00F21BBE"/>
    <w:rsid w:val="00F22807"/>
    <w:rsid w:val="00F3565D"/>
    <w:rsid w:val="00F36839"/>
    <w:rsid w:val="00F47C03"/>
    <w:rsid w:val="00F5309A"/>
    <w:rsid w:val="00F548BA"/>
    <w:rsid w:val="00F617D6"/>
    <w:rsid w:val="00F66B85"/>
    <w:rsid w:val="00F717C4"/>
    <w:rsid w:val="00F77C35"/>
    <w:rsid w:val="00F803DB"/>
    <w:rsid w:val="00F81E64"/>
    <w:rsid w:val="00F83651"/>
    <w:rsid w:val="00F8681C"/>
    <w:rsid w:val="00F90FFF"/>
    <w:rsid w:val="00F917B2"/>
    <w:rsid w:val="00F960F4"/>
    <w:rsid w:val="00FA1F75"/>
    <w:rsid w:val="00FB1DF0"/>
    <w:rsid w:val="00FB714D"/>
    <w:rsid w:val="00FC6A86"/>
    <w:rsid w:val="00FC7F21"/>
    <w:rsid w:val="00FD4D11"/>
    <w:rsid w:val="00FE1D95"/>
    <w:rsid w:val="00FE5E37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E4A906"/>
  <w15:docId w15:val="{3B2299E0-3353-46E1-AC03-458C112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A96"/>
    <w:pPr>
      <w:spacing w:after="12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A86"/>
    <w:pPr>
      <w:keepNext/>
      <w:keepLines/>
      <w:numPr>
        <w:numId w:val="1"/>
      </w:numPr>
      <w:spacing w:before="360" w:after="240"/>
      <w:ind w:left="709" w:hanging="709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DF27CF"/>
    <w:pPr>
      <w:keepNext/>
      <w:keepLines/>
      <w:numPr>
        <w:ilvl w:val="1"/>
        <w:numId w:val="1"/>
      </w:numPr>
      <w:spacing w:before="240" w:after="240"/>
      <w:ind w:left="709" w:hanging="709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DF27CF"/>
    <w:pPr>
      <w:keepNext/>
      <w:keepLines/>
      <w:numPr>
        <w:ilvl w:val="2"/>
        <w:numId w:val="1"/>
      </w:numPr>
      <w:spacing w:before="120"/>
      <w:ind w:left="709" w:hanging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DF27CF"/>
    <w:pPr>
      <w:keepNext/>
      <w:keepLines/>
      <w:spacing w:before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F36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F36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36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36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36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27CF"/>
    <w:pPr>
      <w:spacing w:after="24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7CF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A86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71EE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71EE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71EE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6A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6A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6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6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6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097625"/>
    <w:pPr>
      <w:numPr>
        <w:ilvl w:val="1"/>
      </w:numPr>
      <w:spacing w:before="240" w:after="240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7625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qFormat/>
    <w:rsid w:val="008C763C"/>
    <w:pPr>
      <w:spacing w:after="0"/>
      <w:jc w:val="both"/>
    </w:pPr>
    <w:rPr>
      <w:b/>
      <w:bCs/>
      <w:color w:val="000000" w:themeColor="text1"/>
      <w:sz w:val="16"/>
      <w:szCs w:val="18"/>
    </w:rPr>
  </w:style>
  <w:style w:type="table" w:styleId="Tabellenraster">
    <w:name w:val="Table Grid"/>
    <w:basedOn w:val="NormaleTabelle"/>
    <w:rsid w:val="00E06C34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7D5073"/>
    <w:pPr>
      <w:tabs>
        <w:tab w:val="left" w:pos="660"/>
        <w:tab w:val="right" w:leader="dot" w:pos="9344"/>
      </w:tabs>
      <w:spacing w:before="120" w:after="0"/>
      <w:jc w:val="both"/>
    </w:pPr>
    <w:rPr>
      <w:color w:val="000000" w:themeColor="text1"/>
      <w:sz w:val="28"/>
    </w:rPr>
  </w:style>
  <w:style w:type="character" w:styleId="Hyperlink">
    <w:name w:val="Hyperlink"/>
    <w:basedOn w:val="Absatz-Standardschriftart"/>
    <w:uiPriority w:val="99"/>
    <w:unhideWhenUsed/>
    <w:rsid w:val="009803BD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803BD"/>
    <w:pPr>
      <w:spacing w:after="0"/>
      <w:jc w:val="both"/>
    </w:pPr>
  </w:style>
  <w:style w:type="paragraph" w:styleId="Listenabsatz">
    <w:name w:val="List Paragraph"/>
    <w:basedOn w:val="Standard"/>
    <w:uiPriority w:val="34"/>
    <w:qFormat/>
    <w:rsid w:val="00CC6A77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7D5073"/>
    <w:rPr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7D5073"/>
    <w:pPr>
      <w:spacing w:after="0"/>
    </w:pPr>
    <w:rPr>
      <w:sz w:val="24"/>
    </w:rPr>
  </w:style>
  <w:style w:type="paragraph" w:customStyle="1" w:styleId="UntertitelnichtIndexiert">
    <w:name w:val="Untertitel nicht Indexiert"/>
    <w:basedOn w:val="Untertitel"/>
    <w:qFormat/>
    <w:rsid w:val="007D5073"/>
  </w:style>
  <w:style w:type="paragraph" w:customStyle="1" w:styleId="Tabelleninhalt">
    <w:name w:val="Tabelleninhalt"/>
    <w:basedOn w:val="Standard"/>
    <w:qFormat/>
    <w:rsid w:val="00E062EC"/>
    <w:pPr>
      <w:spacing w:before="60" w:after="60"/>
    </w:pPr>
    <w:rPr>
      <w:color w:val="000000" w:themeColor="text1"/>
      <w:sz w:val="20"/>
      <w:szCs w:val="20"/>
    </w:rPr>
  </w:style>
  <w:style w:type="table" w:customStyle="1" w:styleId="Formatvorlage1">
    <w:name w:val="Formatvorlage1"/>
    <w:basedOn w:val="NormaleTabelle"/>
    <w:uiPriority w:val="99"/>
    <w:rsid w:val="001A7672"/>
    <w:pPr>
      <w:spacing w:before="60" w:after="60" w:line="240" w:lineRule="auto"/>
      <w:contextualSpacing/>
    </w:pPr>
    <w:rPr>
      <w:rFonts w:ascii="Arial" w:hAnsi="Arial"/>
      <w:color w:val="000000" w:themeColor="text1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styleId="Platzhaltertext">
    <w:name w:val="Placeholder Text"/>
    <w:basedOn w:val="Absatz-Standardschriftart"/>
    <w:uiPriority w:val="99"/>
    <w:semiHidden/>
    <w:rsid w:val="003C3A2E"/>
    <w:rPr>
      <w:color w:val="808080"/>
    </w:rPr>
  </w:style>
  <w:style w:type="paragraph" w:customStyle="1" w:styleId="Code">
    <w:name w:val="Code"/>
    <w:basedOn w:val="Standard"/>
    <w:qFormat/>
    <w:rsid w:val="00F83651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P\Vorlagen\NYP\Feed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593BF9BA684B038254DBDDC83C3E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DB15CC-94ED-4768-8590-C8CFC6ABFED8}"/>
      </w:docPartPr>
      <w:docPartBody>
        <w:p w:rsidR="005D48E4" w:rsidRDefault="00EF0CAC" w:rsidP="00EF0CAC">
          <w:pPr>
            <w:pStyle w:val="28593BF9BA684B038254DBDDC83C3E33"/>
          </w:pPr>
          <w:r w:rsidRPr="00AB59D9">
            <w:rPr>
              <w:rStyle w:val="Platzhaltertext"/>
            </w:rPr>
            <w:t>Wählen Sie ein Element aus.</w:t>
          </w:r>
        </w:p>
      </w:docPartBody>
    </w:docPart>
    <w:docPart>
      <w:docPartPr>
        <w:name w:val="4D156ACB5D9A43DA9676440A1F084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742A4E-9164-4623-9516-DE9FF1538059}"/>
      </w:docPartPr>
      <w:docPartBody>
        <w:p w:rsidR="005D48E4" w:rsidRDefault="00EF0CAC" w:rsidP="00EF0CAC">
          <w:pPr>
            <w:pStyle w:val="4D156ACB5D9A43DA9676440A1F084826"/>
          </w:pPr>
          <w:r w:rsidRPr="00FE5076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C"/>
    <w:rsid w:val="001D0835"/>
    <w:rsid w:val="00495A8B"/>
    <w:rsid w:val="005D48E4"/>
    <w:rsid w:val="00793DEB"/>
    <w:rsid w:val="00936E8D"/>
    <w:rsid w:val="00A00A57"/>
    <w:rsid w:val="00B15C83"/>
    <w:rsid w:val="00B92FF9"/>
    <w:rsid w:val="00C053BB"/>
    <w:rsid w:val="00EF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48E4"/>
    <w:rPr>
      <w:color w:val="808080"/>
    </w:rPr>
  </w:style>
  <w:style w:type="paragraph" w:customStyle="1" w:styleId="28593BF9BA684B038254DBDDC83C3E33">
    <w:name w:val="28593BF9BA684B038254DBDDC83C3E33"/>
    <w:rsid w:val="00EF0CAC"/>
  </w:style>
  <w:style w:type="paragraph" w:customStyle="1" w:styleId="4D156ACB5D9A43DA9676440A1F084826">
    <w:name w:val="4D156ACB5D9A43DA9676440A1F084826"/>
    <w:rsid w:val="00EF0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1305d-39e0-4264-af18-6b0591cae51e">
      <Terms xmlns="http://schemas.microsoft.com/office/infopath/2007/PartnerControls"/>
    </lcf76f155ced4ddcb4097134ff3c332f>
    <TaxCatchAll xmlns="b40084e3-1471-4814-b153-d2518f6c39e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2DDF1917020649AA42D42F9394A1DB" ma:contentTypeVersion="11" ma:contentTypeDescription="Ein neues Dokument erstellen." ma:contentTypeScope="" ma:versionID="189169b269c50ff4b6f9b0525385b26d">
  <xsd:schema xmlns:xsd="http://www.w3.org/2001/XMLSchema" xmlns:xs="http://www.w3.org/2001/XMLSchema" xmlns:p="http://schemas.microsoft.com/office/2006/metadata/properties" xmlns:ns2="7bb1305d-39e0-4264-af18-6b0591cae51e" xmlns:ns3="b40084e3-1471-4814-b153-d2518f6c39e7" targetNamespace="http://schemas.microsoft.com/office/2006/metadata/properties" ma:root="true" ma:fieldsID="030053e5b5dd8f432ea8057651355f61" ns2:_="" ns3:_="">
    <xsd:import namespace="7bb1305d-39e0-4264-af18-6b0591cae51e"/>
    <xsd:import namespace="b40084e3-1471-4814-b153-d2518f6c39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1305d-39e0-4264-af18-6b0591cae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084e3-1471-4814-b153-d2518f6c39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f03e248-1bdc-4ff0-aa72-06ca62110b52}" ma:internalName="TaxCatchAll" ma:showField="CatchAllData" ma:web="b40084e3-1471-4814-b153-d2518f6c39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A03D89-DCF0-4C77-9834-55AE678E3000}">
  <ds:schemaRefs>
    <ds:schemaRef ds:uri="http://schemas.microsoft.com/office/2006/metadata/properties"/>
    <ds:schemaRef ds:uri="http://schemas.microsoft.com/office/infopath/2007/PartnerControls"/>
    <ds:schemaRef ds:uri="7bb1305d-39e0-4264-af18-6b0591cae51e"/>
    <ds:schemaRef ds:uri="b40084e3-1471-4814-b153-d2518f6c39e7"/>
  </ds:schemaRefs>
</ds:datastoreItem>
</file>

<file path=customXml/itemProps2.xml><?xml version="1.0" encoding="utf-8"?>
<ds:datastoreItem xmlns:ds="http://schemas.openxmlformats.org/officeDocument/2006/customXml" ds:itemID="{4FEC64DB-E274-40A4-91DD-664381DC6D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25FFE4-04EF-4F37-9881-6172770B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1305d-39e0-4264-af18-6b0591cae51e"/>
    <ds:schemaRef ds:uri="b40084e3-1471-4814-b153-d2518f6c3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37D532-3B5D-4C5B-B51C-0D1DD86EF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Feedback</Template>
  <TotalTime>0</TotalTime>
  <Pages>3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Probezeitbericht</vt:lpstr>
    </vt:vector>
  </TitlesOfParts>
  <Manager/>
  <Company>Noser Young AG</Company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Probezeitbericht</dc:title>
  <dc:subject>z. B. Noser Young</dc:subject>
  <dc:creator>Robert Kolb</dc:creator>
  <cp:keywords/>
  <dc:description/>
  <cp:lastModifiedBy>Eduart Maliqi</cp:lastModifiedBy>
  <cp:revision>2</cp:revision>
  <cp:lastPrinted>2021-10-14T08:20:00Z</cp:lastPrinted>
  <dcterms:created xsi:type="dcterms:W3CDTF">2025-10-03T12:57:00Z</dcterms:created>
  <dcterms:modified xsi:type="dcterms:W3CDTF">2025-10-03T12:57:00Z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0x010100AF2DDF1917020649AA42D42F9394A1DB</vt:lpwstr>
  </property>
</Properties>
</file>